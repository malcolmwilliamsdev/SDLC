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E51E" w14:textId="77777777" w:rsidR="002C79E6" w:rsidRPr="005B1E97" w:rsidRDefault="002C79E6" w:rsidP="005B1E97">
      <w:pPr>
        <w:rPr>
          <w:rFonts w:ascii="Times New Roman" w:hAnsi="Times New Roman" w:cs="Times New Roman"/>
          <w:sz w:val="24"/>
        </w:rPr>
      </w:pPr>
    </w:p>
    <w:p w14:paraId="1F74A28B" w14:textId="77777777" w:rsidR="002C79E6" w:rsidRPr="005B1E97" w:rsidRDefault="002C79E6" w:rsidP="005B1E97">
      <w:pPr>
        <w:rPr>
          <w:rFonts w:ascii="Times New Roman" w:hAnsi="Times New Roman" w:cs="Times New Roman"/>
          <w:sz w:val="24"/>
        </w:rPr>
      </w:pPr>
    </w:p>
    <w:p w14:paraId="588C5E86" w14:textId="77777777" w:rsidR="002C79E6" w:rsidRPr="005B1E97" w:rsidRDefault="002C79E6" w:rsidP="005B1E97">
      <w:pPr>
        <w:rPr>
          <w:rFonts w:ascii="Times New Roman" w:hAnsi="Times New Roman" w:cs="Times New Roman"/>
          <w:sz w:val="24"/>
        </w:rPr>
      </w:pPr>
    </w:p>
    <w:p w14:paraId="1C132515" w14:textId="77777777" w:rsidR="002C79E6" w:rsidRPr="005B1E97" w:rsidRDefault="002C79E6" w:rsidP="005B1E97">
      <w:pPr>
        <w:rPr>
          <w:rFonts w:ascii="Times New Roman" w:hAnsi="Times New Roman" w:cs="Times New Roman"/>
          <w:sz w:val="24"/>
        </w:rPr>
      </w:pPr>
    </w:p>
    <w:p w14:paraId="25824769" w14:textId="77777777" w:rsidR="002C79E6" w:rsidRPr="005B1E97" w:rsidRDefault="002C79E6" w:rsidP="005B1E97">
      <w:pPr>
        <w:rPr>
          <w:rFonts w:ascii="Times New Roman" w:hAnsi="Times New Roman" w:cs="Times New Roman"/>
          <w:sz w:val="24"/>
        </w:rPr>
      </w:pPr>
    </w:p>
    <w:p w14:paraId="11FA4424" w14:textId="076839C3" w:rsidR="6A36C4BF" w:rsidRPr="005B1E97" w:rsidRDefault="001B1467" w:rsidP="007741D9">
      <w:pPr>
        <w:pStyle w:val="Title"/>
        <w:rPr>
          <w:rFonts w:ascii="Times New Roman" w:hAnsi="Times New Roman" w:cs="Times New Roman"/>
          <w:sz w:val="24"/>
        </w:rPr>
      </w:pPr>
      <w:proofErr w:type="spellStart"/>
      <w:r w:rsidRPr="005B1E97">
        <w:rPr>
          <w:rFonts w:ascii="Times New Roman" w:hAnsi="Times New Roman" w:cs="Times New Roman"/>
          <w:sz w:val="24"/>
        </w:rPr>
        <w:t>ChadaTech</w:t>
      </w:r>
      <w:proofErr w:type="spellEnd"/>
      <w:r w:rsidR="007741D9">
        <w:rPr>
          <w:rFonts w:ascii="Times New Roman" w:hAnsi="Times New Roman" w:cs="Times New Roman"/>
          <w:sz w:val="24"/>
        </w:rPr>
        <w:t>: SNHU Travel</w:t>
      </w:r>
      <w:r w:rsidRPr="005B1E97">
        <w:rPr>
          <w:rFonts w:ascii="Times New Roman" w:hAnsi="Times New Roman" w:cs="Times New Roman"/>
          <w:sz w:val="24"/>
        </w:rPr>
        <w:t xml:space="preserve"> Sprint Retrospective &amp; Review</w:t>
      </w:r>
    </w:p>
    <w:p w14:paraId="4914C702" w14:textId="723C6586" w:rsidR="201D26C8" w:rsidRPr="005B1E97" w:rsidRDefault="201D26C8" w:rsidP="005B1E97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D237ED4" w14:textId="6DA5EB8D" w:rsidR="00A417C1" w:rsidRPr="005B1E97" w:rsidRDefault="001B1467" w:rsidP="005B1E97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B1E97">
        <w:rPr>
          <w:rFonts w:ascii="Times New Roman" w:hAnsi="Times New Roman" w:cs="Times New Roman"/>
          <w:sz w:val="24"/>
          <w:szCs w:val="24"/>
        </w:rPr>
        <w:t>Malcolm E</w:t>
      </w:r>
      <w:r w:rsidR="002C79E6" w:rsidRPr="005B1E97">
        <w:rPr>
          <w:rFonts w:ascii="Times New Roman" w:hAnsi="Times New Roman" w:cs="Times New Roman"/>
          <w:sz w:val="24"/>
          <w:szCs w:val="24"/>
        </w:rPr>
        <w:t xml:space="preserve"> </w:t>
      </w:r>
      <w:r w:rsidRPr="005B1E97">
        <w:rPr>
          <w:rFonts w:ascii="Times New Roman" w:hAnsi="Times New Roman" w:cs="Times New Roman"/>
          <w:sz w:val="24"/>
          <w:szCs w:val="24"/>
        </w:rPr>
        <w:t>Williams</w:t>
      </w:r>
    </w:p>
    <w:p w14:paraId="15C56276" w14:textId="71C0E6D8" w:rsidR="002C79E6" w:rsidRPr="005B1E97" w:rsidRDefault="001B1467" w:rsidP="005B1E97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B1E97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05EFB5E" w14:textId="13653F66" w:rsidR="002C79E6" w:rsidRPr="005B1E97" w:rsidRDefault="001B1467" w:rsidP="005B1E97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B1E97">
        <w:rPr>
          <w:rFonts w:ascii="Times New Roman" w:hAnsi="Times New Roman" w:cs="Times New Roman"/>
          <w:sz w:val="24"/>
          <w:szCs w:val="24"/>
        </w:rPr>
        <w:t>CS-250:</w:t>
      </w:r>
      <w:r w:rsidR="002C79E6" w:rsidRPr="005B1E97">
        <w:rPr>
          <w:rFonts w:ascii="Times New Roman" w:hAnsi="Times New Roman" w:cs="Times New Roman"/>
          <w:sz w:val="24"/>
          <w:szCs w:val="24"/>
        </w:rPr>
        <w:t xml:space="preserve"> </w:t>
      </w:r>
      <w:r w:rsidRPr="005B1E97">
        <w:rPr>
          <w:rFonts w:ascii="Times New Roman" w:hAnsi="Times New Roman" w:cs="Times New Roman"/>
          <w:sz w:val="24"/>
          <w:szCs w:val="24"/>
        </w:rPr>
        <w:t>Software Development Lifecycle</w:t>
      </w:r>
    </w:p>
    <w:p w14:paraId="66DE2F52" w14:textId="0C266E3E" w:rsidR="002C79E6" w:rsidRPr="005B1E97" w:rsidRDefault="001B1467" w:rsidP="005B1E97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B1E97">
        <w:rPr>
          <w:rFonts w:ascii="Times New Roman" w:hAnsi="Times New Roman" w:cs="Times New Roman"/>
          <w:sz w:val="24"/>
          <w:szCs w:val="24"/>
        </w:rPr>
        <w:t>Professor Martinez</w:t>
      </w:r>
    </w:p>
    <w:p w14:paraId="74CA4563" w14:textId="6FCC34BB" w:rsidR="201D26C8" w:rsidRPr="005B1E97" w:rsidRDefault="001B1467" w:rsidP="005B1E97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B1E97">
        <w:rPr>
          <w:rFonts w:ascii="Times New Roman" w:hAnsi="Times New Roman" w:cs="Times New Roman"/>
          <w:sz w:val="24"/>
          <w:szCs w:val="24"/>
        </w:rPr>
        <w:t>11 October 2023</w:t>
      </w:r>
    </w:p>
    <w:p w14:paraId="0ED4D6B0" w14:textId="77777777" w:rsidR="201D26C8" w:rsidRPr="005B1E97" w:rsidRDefault="201D26C8" w:rsidP="005B1E97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63CCAD3" w14:textId="77777777" w:rsidR="201D26C8" w:rsidRPr="005B1E97" w:rsidRDefault="201D26C8" w:rsidP="005B1E97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53DAC90" w14:textId="77777777" w:rsidR="201D26C8" w:rsidRPr="005B1E97" w:rsidRDefault="201D26C8" w:rsidP="005B1E97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A11D4BA" w14:textId="77777777" w:rsidR="201D26C8" w:rsidRPr="005B1E97" w:rsidRDefault="201D26C8" w:rsidP="005B1E97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91A90D4" w14:textId="77777777" w:rsidR="201D26C8" w:rsidRPr="005B1E97" w:rsidRDefault="201D26C8" w:rsidP="005B1E97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B32E3C4" w14:textId="77777777" w:rsidR="201D26C8" w:rsidRPr="005B1E97" w:rsidRDefault="201D26C8" w:rsidP="005B1E97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A58AC5E" w14:textId="77777777" w:rsidR="201D26C8" w:rsidRPr="005B1E97" w:rsidRDefault="201D26C8" w:rsidP="005B1E97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6D98E01" w14:textId="77777777" w:rsidR="000D4642" w:rsidRPr="005B1E97" w:rsidRDefault="000D4642" w:rsidP="005B1E97">
      <w:pPr>
        <w:rPr>
          <w:rFonts w:ascii="Times New Roman" w:eastAsia="Calibri" w:hAnsi="Times New Roman" w:cs="Times New Roman"/>
          <w:sz w:val="24"/>
        </w:rPr>
      </w:pPr>
      <w:r w:rsidRPr="005B1E97">
        <w:rPr>
          <w:rFonts w:ascii="Times New Roman" w:eastAsia="Calibri" w:hAnsi="Times New Roman" w:cs="Times New Roman"/>
          <w:sz w:val="24"/>
        </w:rPr>
        <w:br w:type="page"/>
      </w:r>
    </w:p>
    <w:p w14:paraId="53299FF1" w14:textId="449B3E8F" w:rsidR="00A417C1" w:rsidRDefault="00E1009F" w:rsidP="005B1E97">
      <w:pPr>
        <w:pStyle w:val="SectionTitl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Overview</w:t>
      </w:r>
    </w:p>
    <w:p w14:paraId="1DB8D55D" w14:textId="75668320" w:rsidR="008611B9" w:rsidRPr="006E3BB1" w:rsidRDefault="004541EB" w:rsidP="008611B9">
      <w:pPr>
        <w:rPr>
          <w:rFonts w:ascii="Times New Roman" w:hAnsi="Times New Roman" w:cs="Times New Roman"/>
          <w:sz w:val="24"/>
        </w:rPr>
      </w:pPr>
      <w:r w:rsidRPr="006E3BB1">
        <w:rPr>
          <w:rFonts w:ascii="Times New Roman" w:hAnsi="Times New Roman" w:cs="Times New Roman"/>
          <w:sz w:val="24"/>
        </w:rPr>
        <w:t xml:space="preserve">The first </w:t>
      </w:r>
      <w:r w:rsidR="00E84AC0" w:rsidRPr="006E3BB1">
        <w:rPr>
          <w:rFonts w:ascii="Times New Roman" w:hAnsi="Times New Roman" w:cs="Times New Roman"/>
          <w:sz w:val="24"/>
        </w:rPr>
        <w:t>sprint for the SNHU Travel project is coming to an end.</w:t>
      </w:r>
      <w:r w:rsidR="00F339B9" w:rsidRPr="006E3BB1">
        <w:rPr>
          <w:rFonts w:ascii="Times New Roman" w:hAnsi="Times New Roman" w:cs="Times New Roman"/>
          <w:sz w:val="24"/>
        </w:rPr>
        <w:t xml:space="preserve"> In line with </w:t>
      </w:r>
      <w:r w:rsidR="00746157" w:rsidRPr="006E3BB1">
        <w:rPr>
          <w:rFonts w:ascii="Times New Roman" w:hAnsi="Times New Roman" w:cs="Times New Roman"/>
          <w:sz w:val="24"/>
        </w:rPr>
        <w:t>the twelfth Agile Principal</w:t>
      </w:r>
      <w:r w:rsidR="000D0FD2" w:rsidRPr="006E3BB1">
        <w:rPr>
          <w:rFonts w:ascii="Times New Roman" w:hAnsi="Times New Roman" w:cs="Times New Roman"/>
          <w:sz w:val="24"/>
        </w:rPr>
        <w:t>, “At regular intervals, the team reflects on how to become more effective, then tunes and adjusts its behavior accordingly</w:t>
      </w:r>
      <w:r w:rsidR="000234CB" w:rsidRPr="006E3BB1">
        <w:rPr>
          <w:rFonts w:ascii="Times New Roman" w:hAnsi="Times New Roman" w:cs="Times New Roman"/>
          <w:sz w:val="24"/>
        </w:rPr>
        <w:t>,</w:t>
      </w:r>
      <w:r w:rsidR="000D0FD2" w:rsidRPr="006E3BB1">
        <w:rPr>
          <w:rFonts w:ascii="Times New Roman" w:hAnsi="Times New Roman" w:cs="Times New Roman"/>
          <w:sz w:val="24"/>
        </w:rPr>
        <w:t>”</w:t>
      </w:r>
      <w:r w:rsidR="0099324C" w:rsidRPr="006E3BB1">
        <w:rPr>
          <w:rFonts w:ascii="Times New Roman" w:hAnsi="Times New Roman" w:cs="Times New Roman"/>
          <w:sz w:val="24"/>
        </w:rPr>
        <w:t xml:space="preserve"> </w:t>
      </w:r>
      <w:r w:rsidR="000234CB" w:rsidRPr="006E3BB1">
        <w:rPr>
          <w:rFonts w:ascii="Times New Roman" w:hAnsi="Times New Roman" w:cs="Times New Roman"/>
          <w:sz w:val="24"/>
        </w:rPr>
        <w:t>p</w:t>
      </w:r>
      <w:r w:rsidR="0099324C" w:rsidRPr="006E3BB1">
        <w:rPr>
          <w:rFonts w:ascii="Times New Roman" w:hAnsi="Times New Roman" w:cs="Times New Roman"/>
          <w:sz w:val="24"/>
        </w:rPr>
        <w:t xml:space="preserve">rior to </w:t>
      </w:r>
      <w:r w:rsidR="00516E95" w:rsidRPr="006E3BB1">
        <w:rPr>
          <w:rFonts w:ascii="Times New Roman" w:hAnsi="Times New Roman" w:cs="Times New Roman"/>
          <w:sz w:val="24"/>
        </w:rPr>
        <w:t>planning our next sprint</w:t>
      </w:r>
      <w:r w:rsidR="005308DE" w:rsidRPr="006E3BB1">
        <w:rPr>
          <w:rFonts w:ascii="Times New Roman" w:hAnsi="Times New Roman" w:cs="Times New Roman"/>
          <w:sz w:val="24"/>
        </w:rPr>
        <w:t>,</w:t>
      </w:r>
      <w:r w:rsidR="00516E95" w:rsidRPr="006E3BB1">
        <w:rPr>
          <w:rFonts w:ascii="Times New Roman" w:hAnsi="Times New Roman" w:cs="Times New Roman"/>
          <w:sz w:val="24"/>
        </w:rPr>
        <w:t xml:space="preserve"> we </w:t>
      </w:r>
      <w:r w:rsidR="005308DE" w:rsidRPr="006E3BB1">
        <w:rPr>
          <w:rFonts w:ascii="Times New Roman" w:hAnsi="Times New Roman" w:cs="Times New Roman"/>
          <w:sz w:val="24"/>
        </w:rPr>
        <w:t xml:space="preserve">will review </w:t>
      </w:r>
      <w:r w:rsidR="005714A4" w:rsidRPr="006E3BB1">
        <w:rPr>
          <w:rFonts w:ascii="Times New Roman" w:hAnsi="Times New Roman" w:cs="Times New Roman"/>
          <w:sz w:val="24"/>
        </w:rPr>
        <w:t>the</w:t>
      </w:r>
      <w:r w:rsidR="008A180B" w:rsidRPr="006E3BB1">
        <w:rPr>
          <w:rFonts w:ascii="Times New Roman" w:hAnsi="Times New Roman" w:cs="Times New Roman"/>
          <w:sz w:val="24"/>
        </w:rPr>
        <w:t xml:space="preserve"> events and work of the</w:t>
      </w:r>
      <w:r w:rsidR="005714A4" w:rsidRPr="006E3BB1">
        <w:rPr>
          <w:rFonts w:ascii="Times New Roman" w:hAnsi="Times New Roman" w:cs="Times New Roman"/>
          <w:sz w:val="24"/>
        </w:rPr>
        <w:t xml:space="preserve"> previous weeks.</w:t>
      </w:r>
      <w:r w:rsidR="00830BDB" w:rsidRPr="006E3BB1">
        <w:rPr>
          <w:rFonts w:ascii="Times New Roman" w:hAnsi="Times New Roman" w:cs="Times New Roman"/>
          <w:sz w:val="24"/>
        </w:rPr>
        <w:t xml:space="preserve"> At the start of the project, our focus </w:t>
      </w:r>
      <w:r w:rsidR="00ED547B" w:rsidRPr="006E3BB1">
        <w:rPr>
          <w:rFonts w:ascii="Times New Roman" w:hAnsi="Times New Roman" w:cs="Times New Roman"/>
          <w:sz w:val="24"/>
        </w:rPr>
        <w:t xml:space="preserve">was </w:t>
      </w:r>
      <w:r w:rsidR="0010269C" w:rsidRPr="006E3BB1">
        <w:rPr>
          <w:rFonts w:ascii="Times New Roman" w:hAnsi="Times New Roman" w:cs="Times New Roman"/>
          <w:sz w:val="24"/>
        </w:rPr>
        <w:t xml:space="preserve">to </w:t>
      </w:r>
      <w:r w:rsidR="00ED547B" w:rsidRPr="006E3BB1">
        <w:rPr>
          <w:rFonts w:ascii="Times New Roman" w:hAnsi="Times New Roman" w:cs="Times New Roman"/>
          <w:sz w:val="24"/>
        </w:rPr>
        <w:t>creat</w:t>
      </w:r>
      <w:r w:rsidR="0010269C" w:rsidRPr="006E3BB1">
        <w:rPr>
          <w:rFonts w:ascii="Times New Roman" w:hAnsi="Times New Roman" w:cs="Times New Roman"/>
          <w:sz w:val="24"/>
        </w:rPr>
        <w:t>e</w:t>
      </w:r>
      <w:r w:rsidR="00ED547B" w:rsidRPr="006E3BB1">
        <w:rPr>
          <w:rFonts w:ascii="Times New Roman" w:hAnsi="Times New Roman" w:cs="Times New Roman"/>
          <w:sz w:val="24"/>
        </w:rPr>
        <w:t xml:space="preserve"> a website that presented the top 10</w:t>
      </w:r>
      <w:r w:rsidR="007637B1" w:rsidRPr="006E3BB1">
        <w:rPr>
          <w:rFonts w:ascii="Times New Roman" w:hAnsi="Times New Roman" w:cs="Times New Roman"/>
          <w:sz w:val="24"/>
        </w:rPr>
        <w:t xml:space="preserve"> most popular</w:t>
      </w:r>
      <w:r w:rsidR="00ED547B" w:rsidRPr="006E3BB1">
        <w:rPr>
          <w:rFonts w:ascii="Times New Roman" w:hAnsi="Times New Roman" w:cs="Times New Roman"/>
          <w:sz w:val="24"/>
        </w:rPr>
        <w:t xml:space="preserve"> </w:t>
      </w:r>
      <w:r w:rsidR="0010269C" w:rsidRPr="006E3BB1">
        <w:rPr>
          <w:rFonts w:ascii="Times New Roman" w:hAnsi="Times New Roman" w:cs="Times New Roman"/>
          <w:sz w:val="24"/>
        </w:rPr>
        <w:t>vacation packages</w:t>
      </w:r>
      <w:r w:rsidR="007637B1" w:rsidRPr="006E3BB1">
        <w:rPr>
          <w:rFonts w:ascii="Times New Roman" w:hAnsi="Times New Roman" w:cs="Times New Roman"/>
          <w:sz w:val="24"/>
        </w:rPr>
        <w:t xml:space="preserve">. We produced </w:t>
      </w:r>
      <w:r w:rsidR="0046018F" w:rsidRPr="006E3BB1">
        <w:rPr>
          <w:rFonts w:ascii="Times New Roman" w:hAnsi="Times New Roman" w:cs="Times New Roman"/>
          <w:sz w:val="24"/>
        </w:rPr>
        <w:t>a “list view”</w:t>
      </w:r>
      <w:r w:rsidR="003C423D" w:rsidRPr="006E3BB1">
        <w:rPr>
          <w:rFonts w:ascii="Times New Roman" w:hAnsi="Times New Roman" w:cs="Times New Roman"/>
          <w:sz w:val="24"/>
        </w:rPr>
        <w:t xml:space="preserve"> which was shifted to a slide presentation.</w:t>
      </w:r>
      <w:r w:rsidR="00B14CC6" w:rsidRPr="006E3BB1">
        <w:rPr>
          <w:rFonts w:ascii="Times New Roman" w:hAnsi="Times New Roman" w:cs="Times New Roman"/>
          <w:sz w:val="24"/>
        </w:rPr>
        <w:t xml:space="preserve"> </w:t>
      </w:r>
      <w:r w:rsidR="00455C50" w:rsidRPr="006E3BB1">
        <w:rPr>
          <w:rFonts w:ascii="Times New Roman" w:hAnsi="Times New Roman" w:cs="Times New Roman"/>
          <w:sz w:val="24"/>
        </w:rPr>
        <w:t xml:space="preserve">After </w:t>
      </w:r>
      <w:r w:rsidR="0051220E" w:rsidRPr="006E3BB1">
        <w:rPr>
          <w:rFonts w:ascii="Times New Roman" w:hAnsi="Times New Roman" w:cs="Times New Roman"/>
          <w:sz w:val="24"/>
        </w:rPr>
        <w:t>the slide presentation</w:t>
      </w:r>
      <w:r w:rsidR="00B95B98" w:rsidRPr="006E3BB1">
        <w:rPr>
          <w:rFonts w:ascii="Times New Roman" w:hAnsi="Times New Roman" w:cs="Times New Roman"/>
          <w:sz w:val="24"/>
        </w:rPr>
        <w:t>,</w:t>
      </w:r>
      <w:r w:rsidR="00F004F3" w:rsidRPr="006E3BB1">
        <w:rPr>
          <w:rFonts w:ascii="Times New Roman" w:hAnsi="Times New Roman" w:cs="Times New Roman"/>
          <w:sz w:val="24"/>
        </w:rPr>
        <w:t xml:space="preserve"> </w:t>
      </w:r>
      <w:r w:rsidR="0051220E" w:rsidRPr="006E3BB1">
        <w:rPr>
          <w:rFonts w:ascii="Times New Roman" w:hAnsi="Times New Roman" w:cs="Times New Roman"/>
          <w:sz w:val="24"/>
        </w:rPr>
        <w:t xml:space="preserve">management </w:t>
      </w:r>
      <w:r w:rsidR="00F004F3" w:rsidRPr="006E3BB1">
        <w:rPr>
          <w:rFonts w:ascii="Times New Roman" w:hAnsi="Times New Roman" w:cs="Times New Roman"/>
          <w:sz w:val="24"/>
        </w:rPr>
        <w:t xml:space="preserve">expressed a change in direction for the project and communicated that the </w:t>
      </w:r>
      <w:r w:rsidR="007D3DFA" w:rsidRPr="006E3BB1">
        <w:rPr>
          <w:rFonts w:ascii="Times New Roman" w:hAnsi="Times New Roman" w:cs="Times New Roman"/>
          <w:sz w:val="24"/>
        </w:rPr>
        <w:t xml:space="preserve">vacation packages would now focus on detox and wellness </w:t>
      </w:r>
      <w:r w:rsidR="00E1009F" w:rsidRPr="006E3BB1">
        <w:rPr>
          <w:rFonts w:ascii="Times New Roman" w:hAnsi="Times New Roman" w:cs="Times New Roman"/>
          <w:sz w:val="24"/>
        </w:rPr>
        <w:t>options</w:t>
      </w:r>
      <w:r w:rsidR="007D3DFA" w:rsidRPr="006E3BB1">
        <w:rPr>
          <w:rFonts w:ascii="Times New Roman" w:hAnsi="Times New Roman" w:cs="Times New Roman"/>
          <w:sz w:val="24"/>
        </w:rPr>
        <w:t xml:space="preserve">. </w:t>
      </w:r>
      <w:r w:rsidR="00FB54C8" w:rsidRPr="006E3BB1">
        <w:rPr>
          <w:rFonts w:ascii="Times New Roman" w:hAnsi="Times New Roman" w:cs="Times New Roman"/>
          <w:sz w:val="24"/>
        </w:rPr>
        <w:t xml:space="preserve">With the shift in focus, the </w:t>
      </w:r>
      <w:r w:rsidR="00A81036" w:rsidRPr="006E3BB1">
        <w:rPr>
          <w:rFonts w:ascii="Times New Roman" w:hAnsi="Times New Roman" w:cs="Times New Roman"/>
          <w:sz w:val="24"/>
        </w:rPr>
        <w:t>overall timeline remained the same and an updated deliverable was</w:t>
      </w:r>
      <w:r w:rsidR="00B34F06" w:rsidRPr="006E3BB1">
        <w:rPr>
          <w:rFonts w:ascii="Times New Roman" w:hAnsi="Times New Roman" w:cs="Times New Roman"/>
          <w:sz w:val="24"/>
        </w:rPr>
        <w:t xml:space="preserve"> completed </w:t>
      </w:r>
      <w:r w:rsidR="00C7381E" w:rsidRPr="006E3BB1">
        <w:rPr>
          <w:rFonts w:ascii="Times New Roman" w:hAnsi="Times New Roman" w:cs="Times New Roman"/>
          <w:sz w:val="24"/>
        </w:rPr>
        <w:t>on time.</w:t>
      </w:r>
    </w:p>
    <w:p w14:paraId="5CF2850D" w14:textId="2D1F2252" w:rsidR="00A417C1" w:rsidRPr="005B1E97" w:rsidRDefault="00D7513D" w:rsidP="005B1E97">
      <w:pPr>
        <w:pStyle w:val="Heading1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Team Contributions</w:t>
      </w:r>
    </w:p>
    <w:p w14:paraId="301DEB3F" w14:textId="16D52D38" w:rsidR="008611B9" w:rsidRPr="005B1E97" w:rsidRDefault="006A4CD4" w:rsidP="008611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member of the Scrum team was a </w:t>
      </w:r>
      <w:r w:rsidR="00A079E5">
        <w:rPr>
          <w:rFonts w:ascii="Times New Roman" w:hAnsi="Times New Roman" w:cs="Times New Roman"/>
          <w:sz w:val="24"/>
        </w:rPr>
        <w:t xml:space="preserve">key contributor to the </w:t>
      </w:r>
      <w:r w:rsidR="00B7060F">
        <w:rPr>
          <w:rFonts w:ascii="Times New Roman" w:hAnsi="Times New Roman" w:cs="Times New Roman"/>
          <w:sz w:val="24"/>
        </w:rPr>
        <w:t xml:space="preserve">delivery of </w:t>
      </w:r>
      <w:r w:rsidR="00665EB4">
        <w:rPr>
          <w:rFonts w:ascii="Times New Roman" w:hAnsi="Times New Roman" w:cs="Times New Roman"/>
          <w:sz w:val="24"/>
        </w:rPr>
        <w:t xml:space="preserve">the SNHU Travel </w:t>
      </w:r>
      <w:r w:rsidR="008264E1">
        <w:rPr>
          <w:rFonts w:ascii="Times New Roman" w:hAnsi="Times New Roman" w:cs="Times New Roman"/>
          <w:sz w:val="24"/>
        </w:rPr>
        <w:t xml:space="preserve">project </w:t>
      </w:r>
      <w:r w:rsidR="008611B9">
        <w:rPr>
          <w:rFonts w:ascii="Times New Roman" w:hAnsi="Times New Roman" w:cs="Times New Roman"/>
          <w:sz w:val="24"/>
        </w:rPr>
        <w:t>deliverable</w:t>
      </w:r>
      <w:r w:rsidR="00665EB4">
        <w:rPr>
          <w:rFonts w:ascii="Times New Roman" w:hAnsi="Times New Roman" w:cs="Times New Roman"/>
          <w:sz w:val="24"/>
        </w:rPr>
        <w:t>.</w:t>
      </w:r>
    </w:p>
    <w:p w14:paraId="62B696DF" w14:textId="2437AF53" w:rsidR="00A417C1" w:rsidRDefault="001E7825" w:rsidP="005B1E97">
      <w:pPr>
        <w:pStyle w:val="Heading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Owner</w:t>
      </w:r>
    </w:p>
    <w:p w14:paraId="34D3163B" w14:textId="3D903937" w:rsidR="00B654A5" w:rsidRDefault="0078280C" w:rsidP="00025AAD">
      <w:pPr>
        <w:pStyle w:val="ListParagraph"/>
        <w:numPr>
          <w:ilvl w:val="0"/>
          <w:numId w:val="12"/>
        </w:numPr>
      </w:pPr>
      <w:r>
        <w:t xml:space="preserve">The </w:t>
      </w:r>
      <w:r w:rsidR="00025AAD">
        <w:t>P</w:t>
      </w:r>
      <w:r>
        <w:t xml:space="preserve">roduct </w:t>
      </w:r>
      <w:r w:rsidR="00025AAD">
        <w:t>O</w:t>
      </w:r>
      <w:r>
        <w:t xml:space="preserve">wner met face-to-face with the </w:t>
      </w:r>
      <w:r w:rsidR="00730BD5">
        <w:t>client</w:t>
      </w:r>
      <w:r w:rsidR="008E50D8">
        <w:t xml:space="preserve"> </w:t>
      </w:r>
      <w:r w:rsidR="006966E0">
        <w:t>to</w:t>
      </w:r>
      <w:r w:rsidR="00D824C6">
        <w:t xml:space="preserve"> allow the client to express that they wished to </w:t>
      </w:r>
      <w:r w:rsidR="000B2D59">
        <w:t>have a website that offers trendy, niche packages</w:t>
      </w:r>
      <w:r w:rsidR="00336C94">
        <w:t xml:space="preserve"> </w:t>
      </w:r>
      <w:proofErr w:type="gramStart"/>
      <w:r w:rsidR="00336C94">
        <w:t>in order</w:t>
      </w:r>
      <w:r w:rsidR="00A83A7F">
        <w:t xml:space="preserve"> </w:t>
      </w:r>
      <w:r w:rsidR="00F65F1C">
        <w:t>to</w:t>
      </w:r>
      <w:proofErr w:type="gramEnd"/>
      <w:r w:rsidR="00F65F1C">
        <w:t xml:space="preserve"> build a larger audience.</w:t>
      </w:r>
    </w:p>
    <w:p w14:paraId="630E45C3" w14:textId="123844AB" w:rsidR="00025AAD" w:rsidRDefault="00700671" w:rsidP="00025AAD">
      <w:pPr>
        <w:pStyle w:val="ListParagraph"/>
        <w:numPr>
          <w:ilvl w:val="0"/>
          <w:numId w:val="12"/>
        </w:numPr>
      </w:pPr>
      <w:r>
        <w:t xml:space="preserve">After meeting with the client, the Product Owner </w:t>
      </w:r>
      <w:r w:rsidR="00CF5060">
        <w:t>created</w:t>
      </w:r>
      <w:r w:rsidR="0090569D">
        <w:t xml:space="preserve"> the product backlog and began prioritizing individual items</w:t>
      </w:r>
      <w:r w:rsidR="00364A7E">
        <w:t xml:space="preserve"> in user stories</w:t>
      </w:r>
      <w:r w:rsidR="00A042C4">
        <w:t xml:space="preserve"> from customers</w:t>
      </w:r>
      <w:r w:rsidR="00364A7E">
        <w:t>. These user stories are a major driving force</w:t>
      </w:r>
      <w:r w:rsidR="00BF4AB8">
        <w:t xml:space="preserve"> in the development of the project.</w:t>
      </w:r>
    </w:p>
    <w:p w14:paraId="7A77E092" w14:textId="631C1348" w:rsidR="007E71E7" w:rsidRDefault="00974685" w:rsidP="007E71E7">
      <w:pPr>
        <w:pStyle w:val="Heading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</w:t>
      </w:r>
      <w:r w:rsidR="00E2462C">
        <w:rPr>
          <w:rFonts w:ascii="Times New Roman" w:hAnsi="Times New Roman" w:cs="Times New Roman"/>
          <w:sz w:val="24"/>
        </w:rPr>
        <w:t xml:space="preserve"> Master</w:t>
      </w:r>
    </w:p>
    <w:p w14:paraId="63EF48E2" w14:textId="78FCCA82" w:rsidR="007E71E7" w:rsidRDefault="005060CA" w:rsidP="00F2004F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The Scrum Master </w:t>
      </w:r>
      <w:r w:rsidR="0009308F">
        <w:rPr>
          <w:rFonts w:ascii="Times New Roman" w:eastAsia="Calibri" w:hAnsi="Times New Roman" w:cs="Times New Roman"/>
          <w:sz w:val="24"/>
        </w:rPr>
        <w:t>laid</w:t>
      </w:r>
      <w:r w:rsidR="008B40DE">
        <w:rPr>
          <w:rFonts w:ascii="Times New Roman" w:eastAsia="Calibri" w:hAnsi="Times New Roman" w:cs="Times New Roman"/>
          <w:sz w:val="24"/>
        </w:rPr>
        <w:t xml:space="preserve"> out a</w:t>
      </w:r>
      <w:r w:rsidR="0009308F">
        <w:rPr>
          <w:rFonts w:ascii="Times New Roman" w:eastAsia="Calibri" w:hAnsi="Times New Roman" w:cs="Times New Roman"/>
          <w:sz w:val="24"/>
        </w:rPr>
        <w:t>n Agile Team Charter in which</w:t>
      </w:r>
      <w:r w:rsidR="007F0D9E">
        <w:rPr>
          <w:rFonts w:ascii="Times New Roman" w:eastAsia="Calibri" w:hAnsi="Times New Roman" w:cs="Times New Roman"/>
          <w:sz w:val="24"/>
        </w:rPr>
        <w:t xml:space="preserve"> he outlined key </w:t>
      </w:r>
      <w:r w:rsidR="00BE060A">
        <w:rPr>
          <w:rFonts w:ascii="Times New Roman" w:eastAsia="Calibri" w:hAnsi="Times New Roman" w:cs="Times New Roman"/>
          <w:sz w:val="24"/>
        </w:rPr>
        <w:t>points such as</w:t>
      </w:r>
      <w:r w:rsidR="00781458">
        <w:rPr>
          <w:rFonts w:ascii="Times New Roman" w:eastAsia="Calibri" w:hAnsi="Times New Roman" w:cs="Times New Roman"/>
          <w:sz w:val="24"/>
        </w:rPr>
        <w:t xml:space="preserve"> project</w:t>
      </w:r>
      <w:r w:rsidR="00BE060A">
        <w:rPr>
          <w:rFonts w:ascii="Times New Roman" w:eastAsia="Calibri" w:hAnsi="Times New Roman" w:cs="Times New Roman"/>
          <w:sz w:val="24"/>
        </w:rPr>
        <w:t xml:space="preserve"> success criteri</w:t>
      </w:r>
      <w:r w:rsidR="00781458">
        <w:rPr>
          <w:rFonts w:ascii="Times New Roman" w:eastAsia="Calibri" w:hAnsi="Times New Roman" w:cs="Times New Roman"/>
          <w:sz w:val="24"/>
        </w:rPr>
        <w:t>a, risks,</w:t>
      </w:r>
      <w:r w:rsidR="00BE060A">
        <w:rPr>
          <w:rFonts w:ascii="Times New Roman" w:eastAsia="Calibri" w:hAnsi="Times New Roman" w:cs="Times New Roman"/>
          <w:sz w:val="24"/>
        </w:rPr>
        <w:t xml:space="preserve"> and communication guidelines</w:t>
      </w:r>
      <w:r w:rsidR="00781458">
        <w:rPr>
          <w:rFonts w:ascii="Times New Roman" w:eastAsia="Calibri" w:hAnsi="Times New Roman" w:cs="Times New Roman"/>
          <w:sz w:val="24"/>
        </w:rPr>
        <w:t>.</w:t>
      </w:r>
    </w:p>
    <w:p w14:paraId="1B0B3644" w14:textId="5C1AF9B2" w:rsidR="00781458" w:rsidRPr="00F2004F" w:rsidRDefault="00FC43C9" w:rsidP="00F2004F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 xml:space="preserve">The Scrum Master also planned Scrum events </w:t>
      </w:r>
      <w:r w:rsidR="00742843">
        <w:rPr>
          <w:rFonts w:ascii="Times New Roman" w:eastAsia="Calibri" w:hAnsi="Times New Roman" w:cs="Times New Roman"/>
          <w:sz w:val="24"/>
        </w:rPr>
        <w:t>such as the Daily Scrum,</w:t>
      </w:r>
      <w:r w:rsidR="00EE39E4">
        <w:rPr>
          <w:rFonts w:ascii="Times New Roman" w:eastAsia="Calibri" w:hAnsi="Times New Roman" w:cs="Times New Roman"/>
          <w:sz w:val="24"/>
        </w:rPr>
        <w:t xml:space="preserve"> Backlog Refinement,</w:t>
      </w:r>
      <w:r w:rsidR="00742843">
        <w:rPr>
          <w:rFonts w:ascii="Times New Roman" w:eastAsia="Calibri" w:hAnsi="Times New Roman" w:cs="Times New Roman"/>
          <w:sz w:val="24"/>
        </w:rPr>
        <w:t xml:space="preserve"> Sprint Planning, </w:t>
      </w:r>
      <w:r w:rsidR="00EE39E4">
        <w:rPr>
          <w:rFonts w:ascii="Times New Roman" w:eastAsia="Calibri" w:hAnsi="Times New Roman" w:cs="Times New Roman"/>
          <w:sz w:val="24"/>
        </w:rPr>
        <w:t>Sprint Review, and Sprint Retrospectives.</w:t>
      </w:r>
    </w:p>
    <w:p w14:paraId="0E29BC6D" w14:textId="781FF6E0" w:rsidR="00974685" w:rsidRDefault="00E2462C" w:rsidP="00974685">
      <w:pPr>
        <w:pStyle w:val="Heading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Developer</w:t>
      </w:r>
    </w:p>
    <w:p w14:paraId="722E48EF" w14:textId="4234715C" w:rsidR="00974685" w:rsidRDefault="00ED59D7" w:rsidP="00CB5DB4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Our Developer is the component</w:t>
      </w:r>
      <w:r w:rsidR="008A23A4">
        <w:rPr>
          <w:rFonts w:ascii="Times New Roman" w:eastAsia="Calibri" w:hAnsi="Times New Roman" w:cs="Times New Roman"/>
          <w:sz w:val="24"/>
        </w:rPr>
        <w:t xml:space="preserve"> of the team</w:t>
      </w:r>
      <w:r>
        <w:rPr>
          <w:rFonts w:ascii="Times New Roman" w:eastAsia="Calibri" w:hAnsi="Times New Roman" w:cs="Times New Roman"/>
          <w:sz w:val="24"/>
        </w:rPr>
        <w:t xml:space="preserve"> that implemented</w:t>
      </w:r>
      <w:r w:rsidR="008A23A4">
        <w:rPr>
          <w:rFonts w:ascii="Times New Roman" w:eastAsia="Calibri" w:hAnsi="Times New Roman" w:cs="Times New Roman"/>
          <w:sz w:val="24"/>
        </w:rPr>
        <w:t xml:space="preserve"> the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8A23A4">
        <w:rPr>
          <w:rFonts w:ascii="Times New Roman" w:eastAsia="Calibri" w:hAnsi="Times New Roman" w:cs="Times New Roman"/>
          <w:sz w:val="24"/>
        </w:rPr>
        <w:t>backlog items.</w:t>
      </w:r>
    </w:p>
    <w:p w14:paraId="6A562316" w14:textId="4E15305A" w:rsidR="008A23A4" w:rsidRDefault="006F396C" w:rsidP="00CB5DB4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The Developer created a list view that displayed the top 5 travel destinations</w:t>
      </w:r>
      <w:r w:rsidR="008F7C01">
        <w:rPr>
          <w:rFonts w:ascii="Times New Roman" w:eastAsia="Calibri" w:hAnsi="Times New Roman" w:cs="Times New Roman"/>
          <w:sz w:val="24"/>
        </w:rPr>
        <w:t xml:space="preserve"> in accordance with the user stories.</w:t>
      </w:r>
    </w:p>
    <w:p w14:paraId="22E7A0A5" w14:textId="4AE2F6E6" w:rsidR="008F7C01" w:rsidRDefault="008F7C01" w:rsidP="00CB5DB4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The Developer altered the list view</w:t>
      </w:r>
      <w:r w:rsidR="00037BA2">
        <w:rPr>
          <w:rFonts w:ascii="Times New Roman" w:eastAsia="Calibri" w:hAnsi="Times New Roman" w:cs="Times New Roman"/>
          <w:sz w:val="24"/>
        </w:rPr>
        <w:t xml:space="preserve"> to a slide show format.</w:t>
      </w:r>
    </w:p>
    <w:p w14:paraId="6842FA6E" w14:textId="06F0CA3B" w:rsidR="00037BA2" w:rsidRPr="00CB5DB4" w:rsidRDefault="00037BA2" w:rsidP="00CB5DB4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After a change in project direction, the Developer changed the </w:t>
      </w:r>
      <w:r w:rsidR="007D53B9">
        <w:rPr>
          <w:rFonts w:ascii="Times New Roman" w:eastAsia="Calibri" w:hAnsi="Times New Roman" w:cs="Times New Roman"/>
          <w:sz w:val="24"/>
        </w:rPr>
        <w:t xml:space="preserve">slide show to display the top 5 detox and wellness vacations. </w:t>
      </w:r>
    </w:p>
    <w:p w14:paraId="3E7CFE4E" w14:textId="06C51DA8" w:rsidR="00974685" w:rsidRDefault="00E2462C" w:rsidP="00974685">
      <w:pPr>
        <w:pStyle w:val="Heading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Tester</w:t>
      </w:r>
    </w:p>
    <w:p w14:paraId="110B52E5" w14:textId="5CCD83DA" w:rsidR="007E71E7" w:rsidRDefault="0055298E" w:rsidP="0055298E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The Tester </w:t>
      </w:r>
      <w:r w:rsidR="00A62035">
        <w:rPr>
          <w:rFonts w:ascii="Times New Roman" w:eastAsia="Calibri" w:hAnsi="Times New Roman" w:cs="Times New Roman"/>
          <w:sz w:val="24"/>
        </w:rPr>
        <w:t>very diligently developed test cases for our user stories.</w:t>
      </w:r>
      <w:r w:rsidR="005729C4">
        <w:rPr>
          <w:rFonts w:ascii="Times New Roman" w:eastAsia="Calibri" w:hAnsi="Times New Roman" w:cs="Times New Roman"/>
          <w:sz w:val="24"/>
        </w:rPr>
        <w:t xml:space="preserve"> The test cases </w:t>
      </w:r>
      <w:r w:rsidR="004F7139">
        <w:rPr>
          <w:rFonts w:ascii="Times New Roman" w:eastAsia="Calibri" w:hAnsi="Times New Roman" w:cs="Times New Roman"/>
          <w:sz w:val="24"/>
        </w:rPr>
        <w:t xml:space="preserve">defined the meaning of “done” for </w:t>
      </w:r>
      <w:r w:rsidR="00AA4729">
        <w:rPr>
          <w:rFonts w:ascii="Times New Roman" w:eastAsia="Calibri" w:hAnsi="Times New Roman" w:cs="Times New Roman"/>
          <w:sz w:val="24"/>
        </w:rPr>
        <w:t>a user story by outlining success criteria</w:t>
      </w:r>
      <w:r w:rsidR="0095508C">
        <w:rPr>
          <w:rFonts w:ascii="Times New Roman" w:eastAsia="Calibri" w:hAnsi="Times New Roman" w:cs="Times New Roman"/>
          <w:sz w:val="24"/>
        </w:rPr>
        <w:t>.</w:t>
      </w:r>
    </w:p>
    <w:p w14:paraId="13F78DF3" w14:textId="28406082" w:rsidR="0095508C" w:rsidRPr="0055298E" w:rsidRDefault="0095508C" w:rsidP="0055298E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Each test case</w:t>
      </w:r>
      <w:r w:rsidR="006B18C5">
        <w:rPr>
          <w:rFonts w:ascii="Times New Roman" w:eastAsia="Calibri" w:hAnsi="Times New Roman" w:cs="Times New Roman"/>
          <w:sz w:val="24"/>
        </w:rPr>
        <w:t xml:space="preserve"> is a form of quality insurance and </w:t>
      </w:r>
      <w:r>
        <w:rPr>
          <w:rFonts w:ascii="Times New Roman" w:eastAsia="Calibri" w:hAnsi="Times New Roman" w:cs="Times New Roman"/>
          <w:sz w:val="24"/>
        </w:rPr>
        <w:t>was written to include prerequisites, steps, and expected results</w:t>
      </w:r>
      <w:r w:rsidR="0069471D">
        <w:rPr>
          <w:rFonts w:ascii="Times New Roman" w:eastAsia="Calibri" w:hAnsi="Times New Roman" w:cs="Times New Roman"/>
          <w:sz w:val="24"/>
        </w:rPr>
        <w:t>, all of which work to validate the software</w:t>
      </w:r>
      <w:r w:rsidR="006B18C5">
        <w:rPr>
          <w:rFonts w:ascii="Times New Roman" w:eastAsia="Calibri" w:hAnsi="Times New Roman" w:cs="Times New Roman"/>
          <w:sz w:val="24"/>
        </w:rPr>
        <w:t xml:space="preserve"> written by our developer.</w:t>
      </w:r>
    </w:p>
    <w:p w14:paraId="5644ED6E" w14:textId="46EE16F0" w:rsidR="001B1467" w:rsidRPr="005B1E97" w:rsidRDefault="00A42954" w:rsidP="005B1E97">
      <w:pPr>
        <w:pStyle w:val="Heading1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Effectiveness</w:t>
      </w:r>
    </w:p>
    <w:p w14:paraId="2D558A3A" w14:textId="7D4DCBE3" w:rsidR="001B1467" w:rsidRPr="005B1E97" w:rsidRDefault="00F87073" w:rsidP="005B1E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Scrum-agile methodology </w:t>
      </w:r>
      <w:r w:rsidR="00096394">
        <w:rPr>
          <w:rFonts w:ascii="Times New Roman" w:hAnsi="Times New Roman" w:cs="Times New Roman"/>
          <w:sz w:val="24"/>
        </w:rPr>
        <w:t>was developed</w:t>
      </w:r>
      <w:r w:rsidR="007E0BBE">
        <w:rPr>
          <w:rFonts w:ascii="Times New Roman" w:hAnsi="Times New Roman" w:cs="Times New Roman"/>
          <w:sz w:val="24"/>
        </w:rPr>
        <w:t xml:space="preserve"> in part, to effectively </w:t>
      </w:r>
      <w:r w:rsidR="00E3750D">
        <w:rPr>
          <w:rFonts w:ascii="Times New Roman" w:hAnsi="Times New Roman" w:cs="Times New Roman"/>
          <w:sz w:val="24"/>
        </w:rPr>
        <w:t>turn user stories into working software.</w:t>
      </w:r>
      <w:r w:rsidR="006F43F2">
        <w:rPr>
          <w:rFonts w:ascii="Times New Roman" w:hAnsi="Times New Roman" w:cs="Times New Roman"/>
          <w:sz w:val="24"/>
        </w:rPr>
        <w:t xml:space="preserve"> Its design </w:t>
      </w:r>
      <w:r w:rsidR="000828F5">
        <w:rPr>
          <w:rFonts w:ascii="Times New Roman" w:hAnsi="Times New Roman" w:cs="Times New Roman"/>
          <w:sz w:val="24"/>
        </w:rPr>
        <w:t>is fine-tuned for creating deliverables</w:t>
      </w:r>
      <w:r w:rsidR="004718D8">
        <w:rPr>
          <w:rFonts w:ascii="Times New Roman" w:hAnsi="Times New Roman" w:cs="Times New Roman"/>
          <w:sz w:val="24"/>
        </w:rPr>
        <w:t xml:space="preserve"> from user stories</w:t>
      </w:r>
      <w:r w:rsidR="000828F5">
        <w:rPr>
          <w:rFonts w:ascii="Times New Roman" w:hAnsi="Times New Roman" w:cs="Times New Roman"/>
          <w:sz w:val="24"/>
        </w:rPr>
        <w:t xml:space="preserve"> via</w:t>
      </w:r>
      <w:r w:rsidR="004718D8">
        <w:rPr>
          <w:rFonts w:ascii="Times New Roman" w:hAnsi="Times New Roman" w:cs="Times New Roman"/>
          <w:sz w:val="24"/>
        </w:rPr>
        <w:t xml:space="preserve"> the product backlog, </w:t>
      </w:r>
      <w:r w:rsidR="004C325F">
        <w:rPr>
          <w:rFonts w:ascii="Times New Roman" w:hAnsi="Times New Roman" w:cs="Times New Roman"/>
          <w:sz w:val="24"/>
        </w:rPr>
        <w:t xml:space="preserve">and Scrum ceremonies. Sprint planning, </w:t>
      </w:r>
      <w:r w:rsidR="00B327CC">
        <w:rPr>
          <w:rFonts w:ascii="Times New Roman" w:hAnsi="Times New Roman" w:cs="Times New Roman"/>
          <w:sz w:val="24"/>
        </w:rPr>
        <w:t xml:space="preserve">the Daily Scrum, </w:t>
      </w:r>
      <w:r w:rsidR="00E5341B">
        <w:rPr>
          <w:rFonts w:ascii="Times New Roman" w:hAnsi="Times New Roman" w:cs="Times New Roman"/>
          <w:sz w:val="24"/>
        </w:rPr>
        <w:t xml:space="preserve">development, testing, and Sprint </w:t>
      </w:r>
      <w:r w:rsidR="007D5418">
        <w:rPr>
          <w:rFonts w:ascii="Times New Roman" w:hAnsi="Times New Roman" w:cs="Times New Roman"/>
          <w:sz w:val="24"/>
        </w:rPr>
        <w:t>Review</w:t>
      </w:r>
      <w:r w:rsidR="00EE1921">
        <w:rPr>
          <w:rFonts w:ascii="Times New Roman" w:hAnsi="Times New Roman" w:cs="Times New Roman"/>
          <w:sz w:val="24"/>
        </w:rPr>
        <w:t>s</w:t>
      </w:r>
      <w:r w:rsidR="00E5341B">
        <w:rPr>
          <w:rFonts w:ascii="Times New Roman" w:hAnsi="Times New Roman" w:cs="Times New Roman"/>
          <w:sz w:val="24"/>
        </w:rPr>
        <w:t xml:space="preserve"> all work together </w:t>
      </w:r>
      <w:r w:rsidR="007D5418">
        <w:rPr>
          <w:rFonts w:ascii="Times New Roman" w:hAnsi="Times New Roman" w:cs="Times New Roman"/>
          <w:sz w:val="24"/>
        </w:rPr>
        <w:t>as one software</w:t>
      </w:r>
      <w:r w:rsidR="00EE1921">
        <w:rPr>
          <w:rFonts w:ascii="Times New Roman" w:hAnsi="Times New Roman" w:cs="Times New Roman"/>
          <w:sz w:val="24"/>
        </w:rPr>
        <w:t>-</w:t>
      </w:r>
      <w:r w:rsidR="007D5418">
        <w:rPr>
          <w:rFonts w:ascii="Times New Roman" w:hAnsi="Times New Roman" w:cs="Times New Roman"/>
          <w:sz w:val="24"/>
        </w:rPr>
        <w:t>making machine.</w:t>
      </w:r>
      <w:r w:rsidR="00E5341B">
        <w:rPr>
          <w:rFonts w:ascii="Times New Roman" w:hAnsi="Times New Roman" w:cs="Times New Roman"/>
          <w:sz w:val="24"/>
        </w:rPr>
        <w:t xml:space="preserve"> </w:t>
      </w:r>
      <w:r w:rsidR="00260D23">
        <w:rPr>
          <w:rFonts w:ascii="Times New Roman" w:hAnsi="Times New Roman" w:cs="Times New Roman"/>
          <w:sz w:val="24"/>
        </w:rPr>
        <w:t xml:space="preserve">An idea starts </w:t>
      </w:r>
      <w:r w:rsidR="00074F50">
        <w:rPr>
          <w:rFonts w:ascii="Times New Roman" w:hAnsi="Times New Roman" w:cs="Times New Roman"/>
          <w:sz w:val="24"/>
        </w:rPr>
        <w:t>with</w:t>
      </w:r>
      <w:r w:rsidR="00260D23">
        <w:rPr>
          <w:rFonts w:ascii="Times New Roman" w:hAnsi="Times New Roman" w:cs="Times New Roman"/>
          <w:sz w:val="24"/>
        </w:rPr>
        <w:t xml:space="preserve"> a client or customer and is given to the Product Owner. </w:t>
      </w:r>
      <w:r w:rsidR="00835F5A">
        <w:rPr>
          <w:rFonts w:ascii="Times New Roman" w:hAnsi="Times New Roman" w:cs="Times New Roman"/>
          <w:sz w:val="24"/>
        </w:rPr>
        <w:t xml:space="preserve">The Product Owner </w:t>
      </w:r>
      <w:r w:rsidR="00542354">
        <w:rPr>
          <w:rFonts w:ascii="Times New Roman" w:hAnsi="Times New Roman" w:cs="Times New Roman"/>
          <w:sz w:val="24"/>
        </w:rPr>
        <w:t>formalizes</w:t>
      </w:r>
      <w:r w:rsidR="00835F5A">
        <w:rPr>
          <w:rFonts w:ascii="Times New Roman" w:hAnsi="Times New Roman" w:cs="Times New Roman"/>
          <w:sz w:val="24"/>
        </w:rPr>
        <w:t xml:space="preserve"> these ideas into user stories</w:t>
      </w:r>
      <w:r w:rsidR="00AF4327">
        <w:rPr>
          <w:rFonts w:ascii="Times New Roman" w:hAnsi="Times New Roman" w:cs="Times New Roman"/>
          <w:sz w:val="24"/>
        </w:rPr>
        <w:t xml:space="preserve">. The </w:t>
      </w:r>
      <w:r w:rsidR="00775B0A">
        <w:rPr>
          <w:rFonts w:ascii="Times New Roman" w:hAnsi="Times New Roman" w:cs="Times New Roman"/>
          <w:sz w:val="24"/>
        </w:rPr>
        <w:t xml:space="preserve">prioritized </w:t>
      </w:r>
      <w:r w:rsidR="00AF4327">
        <w:rPr>
          <w:rFonts w:ascii="Times New Roman" w:hAnsi="Times New Roman" w:cs="Times New Roman"/>
          <w:sz w:val="24"/>
        </w:rPr>
        <w:t xml:space="preserve">stories are communicated to the Scum Master and the rest of the Scrum </w:t>
      </w:r>
      <w:r w:rsidR="002F6AE8">
        <w:rPr>
          <w:rFonts w:ascii="Times New Roman" w:hAnsi="Times New Roman" w:cs="Times New Roman"/>
          <w:sz w:val="24"/>
        </w:rPr>
        <w:t>T</w:t>
      </w:r>
      <w:r w:rsidR="00AF4327">
        <w:rPr>
          <w:rFonts w:ascii="Times New Roman" w:hAnsi="Times New Roman" w:cs="Times New Roman"/>
          <w:sz w:val="24"/>
        </w:rPr>
        <w:t>eam to</w:t>
      </w:r>
      <w:r w:rsidR="00542354">
        <w:rPr>
          <w:rFonts w:ascii="Times New Roman" w:hAnsi="Times New Roman" w:cs="Times New Roman"/>
          <w:sz w:val="24"/>
        </w:rPr>
        <w:t xml:space="preserve"> be</w:t>
      </w:r>
      <w:r w:rsidR="00775B0A">
        <w:rPr>
          <w:rFonts w:ascii="Times New Roman" w:hAnsi="Times New Roman" w:cs="Times New Roman"/>
          <w:sz w:val="24"/>
        </w:rPr>
        <w:t xml:space="preserve"> planned and</w:t>
      </w:r>
      <w:r w:rsidR="00542354">
        <w:rPr>
          <w:rFonts w:ascii="Times New Roman" w:hAnsi="Times New Roman" w:cs="Times New Roman"/>
          <w:sz w:val="24"/>
        </w:rPr>
        <w:t xml:space="preserve"> implemented. The developers will design and </w:t>
      </w:r>
      <w:r w:rsidR="00F91366">
        <w:rPr>
          <w:rFonts w:ascii="Times New Roman" w:hAnsi="Times New Roman" w:cs="Times New Roman"/>
          <w:sz w:val="24"/>
        </w:rPr>
        <w:t>implement</w:t>
      </w:r>
      <w:r w:rsidR="00542354">
        <w:rPr>
          <w:rFonts w:ascii="Times New Roman" w:hAnsi="Times New Roman" w:cs="Times New Roman"/>
          <w:sz w:val="24"/>
        </w:rPr>
        <w:t xml:space="preserve"> </w:t>
      </w:r>
      <w:r w:rsidR="00F91366">
        <w:rPr>
          <w:rFonts w:ascii="Times New Roman" w:hAnsi="Times New Roman" w:cs="Times New Roman"/>
          <w:sz w:val="24"/>
        </w:rPr>
        <w:lastRenderedPageBreak/>
        <w:t>software to incorporate the user stories into the application.</w:t>
      </w:r>
      <w:r w:rsidR="003C68A0">
        <w:rPr>
          <w:rFonts w:ascii="Times New Roman" w:hAnsi="Times New Roman" w:cs="Times New Roman"/>
          <w:sz w:val="24"/>
        </w:rPr>
        <w:t xml:space="preserve"> The Testers will then use their test cases to ensure that the developed software meets the required specifications. </w:t>
      </w:r>
      <w:r w:rsidR="007E415A">
        <w:rPr>
          <w:rFonts w:ascii="Times New Roman" w:hAnsi="Times New Roman" w:cs="Times New Roman"/>
          <w:sz w:val="24"/>
        </w:rPr>
        <w:t>During Daily Scrums, the status of the</w:t>
      </w:r>
      <w:r w:rsidR="00C800AE">
        <w:rPr>
          <w:rFonts w:ascii="Times New Roman" w:hAnsi="Times New Roman" w:cs="Times New Roman"/>
          <w:sz w:val="24"/>
        </w:rPr>
        <w:t xml:space="preserve">se stories will be </w:t>
      </w:r>
      <w:r w:rsidR="00D1696B">
        <w:rPr>
          <w:rFonts w:ascii="Times New Roman" w:hAnsi="Times New Roman" w:cs="Times New Roman"/>
          <w:sz w:val="24"/>
        </w:rPr>
        <w:t>discussed,</w:t>
      </w:r>
      <w:r w:rsidR="00201336">
        <w:rPr>
          <w:rFonts w:ascii="Times New Roman" w:hAnsi="Times New Roman" w:cs="Times New Roman"/>
          <w:sz w:val="24"/>
        </w:rPr>
        <w:t xml:space="preserve"> and any issues will be addressed. </w:t>
      </w:r>
      <w:r w:rsidR="00BC0DA6">
        <w:rPr>
          <w:rFonts w:ascii="Times New Roman" w:hAnsi="Times New Roman" w:cs="Times New Roman"/>
          <w:sz w:val="24"/>
        </w:rPr>
        <w:t>The backlog will be refined throughout the process and at the end of each Sprint there will be a review.</w:t>
      </w:r>
      <w:r w:rsidR="00AF1A60">
        <w:rPr>
          <w:rFonts w:ascii="Times New Roman" w:hAnsi="Times New Roman" w:cs="Times New Roman"/>
          <w:sz w:val="24"/>
        </w:rPr>
        <w:t xml:space="preserve"> This process is how Agile turns a user story into a reality</w:t>
      </w:r>
      <w:r w:rsidR="00D1696B">
        <w:rPr>
          <w:rFonts w:ascii="Times New Roman" w:hAnsi="Times New Roman" w:cs="Times New Roman"/>
          <w:sz w:val="24"/>
        </w:rPr>
        <w:t>.</w:t>
      </w:r>
    </w:p>
    <w:p w14:paraId="45A49C46" w14:textId="76B5B1DB" w:rsidR="001B1467" w:rsidRPr="00DC756F" w:rsidRDefault="00DC756F" w:rsidP="005B1E97">
      <w:pPr>
        <w:pStyle w:val="Heading2"/>
        <w:rPr>
          <w:rStyle w:val="FootnoteReference"/>
          <w:rFonts w:ascii="Times New Roman" w:hAnsi="Times New Roman" w:cs="Times New Roman"/>
          <w:sz w:val="24"/>
          <w:vertAlign w:val="baseline"/>
        </w:rPr>
      </w:pPr>
      <w:r>
        <w:rPr>
          <w:rFonts w:ascii="Times New Roman" w:hAnsi="Times New Roman" w:cs="Times New Roman"/>
          <w:sz w:val="24"/>
        </w:rPr>
        <w:t>Communication</w:t>
      </w:r>
    </w:p>
    <w:p w14:paraId="40BF0C60" w14:textId="6D6F1CAE" w:rsidR="001B1467" w:rsidRDefault="003724A6" w:rsidP="008F4C39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Communication and transparency are paramount to a good </w:t>
      </w:r>
      <w:r w:rsidR="007B061D">
        <w:rPr>
          <w:rFonts w:ascii="Times New Roman" w:hAnsi="Times New Roman" w:cs="Times New Roman"/>
          <w:sz w:val="24"/>
        </w:rPr>
        <w:t>Agile implementation</w:t>
      </w:r>
      <w:r w:rsidR="00472DD7">
        <w:rPr>
          <w:rFonts w:ascii="Times New Roman" w:hAnsi="Times New Roman" w:cs="Times New Roman"/>
          <w:sz w:val="24"/>
        </w:rPr>
        <w:t>.</w:t>
      </w:r>
      <w:r w:rsidR="007B061D">
        <w:rPr>
          <w:rFonts w:ascii="Times New Roman" w:hAnsi="Times New Roman" w:cs="Times New Roman"/>
          <w:sz w:val="24"/>
        </w:rPr>
        <w:t xml:space="preserve"> </w:t>
      </w:r>
      <w:r w:rsidR="00B340B2">
        <w:rPr>
          <w:rFonts w:ascii="Times New Roman" w:hAnsi="Times New Roman" w:cs="Times New Roman"/>
          <w:sz w:val="24"/>
        </w:rPr>
        <w:t xml:space="preserve">The Product Owner and Scrum Master started out very strong by meeting with the client </w:t>
      </w:r>
      <w:r w:rsidR="00D41200">
        <w:rPr>
          <w:rFonts w:ascii="Times New Roman" w:hAnsi="Times New Roman" w:cs="Times New Roman"/>
          <w:sz w:val="24"/>
        </w:rPr>
        <w:t>face-to-face</w:t>
      </w:r>
      <w:r w:rsidR="00B340B2">
        <w:rPr>
          <w:rFonts w:ascii="Times New Roman" w:hAnsi="Times New Roman" w:cs="Times New Roman"/>
          <w:sz w:val="24"/>
        </w:rPr>
        <w:t>.</w:t>
      </w:r>
      <w:r w:rsidR="001B1467" w:rsidRPr="005B1E97">
        <w:rPr>
          <w:rFonts w:ascii="Times New Roman" w:eastAsia="Calibri" w:hAnsi="Times New Roman" w:cs="Times New Roman"/>
          <w:sz w:val="24"/>
        </w:rPr>
        <w:t xml:space="preserve"> </w:t>
      </w:r>
      <w:r w:rsidR="00D41200">
        <w:rPr>
          <w:rFonts w:ascii="Times New Roman" w:eastAsia="Calibri" w:hAnsi="Times New Roman" w:cs="Times New Roman"/>
          <w:sz w:val="24"/>
        </w:rPr>
        <w:t xml:space="preserve">That enabled our team to get the clearest picture of what our client envisioned for the project. It falls directly </w:t>
      </w:r>
      <w:r w:rsidR="004C2FC5">
        <w:rPr>
          <w:rFonts w:ascii="Times New Roman" w:eastAsia="Calibri" w:hAnsi="Times New Roman" w:cs="Times New Roman"/>
          <w:sz w:val="24"/>
        </w:rPr>
        <w:t>in line</w:t>
      </w:r>
      <w:r w:rsidR="009803A0">
        <w:rPr>
          <w:rFonts w:ascii="Times New Roman" w:eastAsia="Calibri" w:hAnsi="Times New Roman" w:cs="Times New Roman"/>
          <w:sz w:val="24"/>
        </w:rPr>
        <w:t xml:space="preserve"> with the 6</w:t>
      </w:r>
      <w:r w:rsidR="009803A0" w:rsidRPr="009803A0">
        <w:rPr>
          <w:rFonts w:ascii="Times New Roman" w:eastAsia="Calibri" w:hAnsi="Times New Roman" w:cs="Times New Roman"/>
          <w:sz w:val="24"/>
          <w:vertAlign w:val="superscript"/>
        </w:rPr>
        <w:t>th</w:t>
      </w:r>
      <w:r w:rsidR="009803A0">
        <w:rPr>
          <w:rFonts w:ascii="Times New Roman" w:eastAsia="Calibri" w:hAnsi="Times New Roman" w:cs="Times New Roman"/>
          <w:sz w:val="24"/>
        </w:rPr>
        <w:t xml:space="preserve"> agile </w:t>
      </w:r>
      <w:r w:rsidR="004C2FC5">
        <w:rPr>
          <w:rFonts w:ascii="Times New Roman" w:eastAsia="Calibri" w:hAnsi="Times New Roman" w:cs="Times New Roman"/>
          <w:sz w:val="24"/>
        </w:rPr>
        <w:t>principle</w:t>
      </w:r>
      <w:r w:rsidR="009803A0">
        <w:rPr>
          <w:rFonts w:ascii="Times New Roman" w:eastAsia="Calibri" w:hAnsi="Times New Roman" w:cs="Times New Roman"/>
          <w:sz w:val="24"/>
        </w:rPr>
        <w:t>,</w:t>
      </w:r>
      <w:r w:rsidR="008F4C39">
        <w:rPr>
          <w:rFonts w:ascii="Times New Roman" w:eastAsia="Calibri" w:hAnsi="Times New Roman" w:cs="Times New Roman"/>
          <w:sz w:val="24"/>
        </w:rPr>
        <w:t xml:space="preserve"> </w:t>
      </w:r>
      <w:r w:rsidR="009803A0">
        <w:rPr>
          <w:rFonts w:ascii="Times New Roman" w:eastAsia="Calibri" w:hAnsi="Times New Roman" w:cs="Times New Roman"/>
          <w:sz w:val="24"/>
        </w:rPr>
        <w:t>“</w:t>
      </w:r>
      <w:r w:rsidR="009803A0" w:rsidRPr="009803A0">
        <w:rPr>
          <w:rFonts w:ascii="Times New Roman" w:eastAsia="Calibri" w:hAnsi="Times New Roman" w:cs="Times New Roman"/>
          <w:sz w:val="24"/>
        </w:rPr>
        <w:t>The most efficient and effective method of</w:t>
      </w:r>
      <w:r w:rsidR="009803A0">
        <w:rPr>
          <w:rFonts w:ascii="Times New Roman" w:eastAsia="Calibri" w:hAnsi="Times New Roman" w:cs="Times New Roman"/>
          <w:sz w:val="24"/>
        </w:rPr>
        <w:t xml:space="preserve"> </w:t>
      </w:r>
      <w:r w:rsidR="009803A0" w:rsidRPr="009803A0">
        <w:rPr>
          <w:rFonts w:ascii="Times New Roman" w:eastAsia="Calibri" w:hAnsi="Times New Roman" w:cs="Times New Roman"/>
          <w:sz w:val="24"/>
        </w:rPr>
        <w:t>conveying information to and within a development</w:t>
      </w:r>
      <w:r w:rsidR="009803A0">
        <w:rPr>
          <w:rFonts w:ascii="Times New Roman" w:eastAsia="Calibri" w:hAnsi="Times New Roman" w:cs="Times New Roman"/>
          <w:sz w:val="24"/>
        </w:rPr>
        <w:t xml:space="preserve"> </w:t>
      </w:r>
      <w:r w:rsidR="009803A0" w:rsidRPr="009803A0">
        <w:rPr>
          <w:rFonts w:ascii="Times New Roman" w:eastAsia="Calibri" w:hAnsi="Times New Roman" w:cs="Times New Roman"/>
          <w:sz w:val="24"/>
        </w:rPr>
        <w:t>team is face-to-face conversation.</w:t>
      </w:r>
      <w:r w:rsidR="009803A0">
        <w:rPr>
          <w:rFonts w:ascii="Times New Roman" w:eastAsia="Calibri" w:hAnsi="Times New Roman" w:cs="Times New Roman"/>
          <w:sz w:val="24"/>
        </w:rPr>
        <w:t xml:space="preserve">” </w:t>
      </w:r>
      <w:r w:rsidR="00E01BB9">
        <w:rPr>
          <w:rFonts w:ascii="Times New Roman" w:eastAsia="Calibri" w:hAnsi="Times New Roman" w:cs="Times New Roman"/>
          <w:sz w:val="24"/>
        </w:rPr>
        <w:t>Then the Scrum Master</w:t>
      </w:r>
      <w:r w:rsidR="00D8078C">
        <w:rPr>
          <w:rFonts w:ascii="Times New Roman" w:eastAsia="Calibri" w:hAnsi="Times New Roman" w:cs="Times New Roman"/>
          <w:sz w:val="24"/>
        </w:rPr>
        <w:t xml:space="preserve"> scheduled Scrum events such as the daily scrum which </w:t>
      </w:r>
      <w:r w:rsidR="003A5A44">
        <w:rPr>
          <w:rFonts w:ascii="Times New Roman" w:eastAsia="Calibri" w:hAnsi="Times New Roman" w:cs="Times New Roman"/>
          <w:sz w:val="24"/>
        </w:rPr>
        <w:t>promotes</w:t>
      </w:r>
      <w:r w:rsidR="00D8078C">
        <w:rPr>
          <w:rFonts w:ascii="Times New Roman" w:eastAsia="Calibri" w:hAnsi="Times New Roman" w:cs="Times New Roman"/>
          <w:sz w:val="24"/>
        </w:rPr>
        <w:t xml:space="preserve"> </w:t>
      </w:r>
      <w:r w:rsidR="003A5A44">
        <w:rPr>
          <w:rFonts w:ascii="Times New Roman" w:eastAsia="Calibri" w:hAnsi="Times New Roman" w:cs="Times New Roman"/>
          <w:sz w:val="24"/>
        </w:rPr>
        <w:t xml:space="preserve">communication and transparency </w:t>
      </w:r>
      <w:r w:rsidR="00401A87">
        <w:rPr>
          <w:rFonts w:ascii="Times New Roman" w:eastAsia="Calibri" w:hAnsi="Times New Roman" w:cs="Times New Roman"/>
          <w:sz w:val="24"/>
        </w:rPr>
        <w:t>within</w:t>
      </w:r>
      <w:r w:rsidR="003A5A44">
        <w:rPr>
          <w:rFonts w:ascii="Times New Roman" w:eastAsia="Calibri" w:hAnsi="Times New Roman" w:cs="Times New Roman"/>
          <w:sz w:val="24"/>
        </w:rPr>
        <w:t xml:space="preserve"> the group.</w:t>
      </w:r>
      <w:r w:rsidR="00401A87">
        <w:rPr>
          <w:rFonts w:ascii="Times New Roman" w:eastAsia="Calibri" w:hAnsi="Times New Roman" w:cs="Times New Roman"/>
          <w:sz w:val="24"/>
        </w:rPr>
        <w:t xml:space="preserve"> These organizational tool</w:t>
      </w:r>
      <w:r w:rsidR="00DD218A">
        <w:rPr>
          <w:rFonts w:ascii="Times New Roman" w:eastAsia="Calibri" w:hAnsi="Times New Roman" w:cs="Times New Roman"/>
          <w:sz w:val="24"/>
        </w:rPr>
        <w:t>s and principles</w:t>
      </w:r>
      <w:r w:rsidR="00401A87">
        <w:rPr>
          <w:rFonts w:ascii="Times New Roman" w:eastAsia="Calibri" w:hAnsi="Times New Roman" w:cs="Times New Roman"/>
          <w:sz w:val="24"/>
        </w:rPr>
        <w:t xml:space="preserve"> not only promote </w:t>
      </w:r>
      <w:r w:rsidR="00571169">
        <w:rPr>
          <w:rFonts w:ascii="Times New Roman" w:eastAsia="Calibri" w:hAnsi="Times New Roman" w:cs="Times New Roman"/>
          <w:sz w:val="24"/>
        </w:rPr>
        <w:t>a</w:t>
      </w:r>
      <w:r w:rsidR="00401A87">
        <w:rPr>
          <w:rFonts w:ascii="Times New Roman" w:eastAsia="Calibri" w:hAnsi="Times New Roman" w:cs="Times New Roman"/>
          <w:sz w:val="24"/>
        </w:rPr>
        <w:t xml:space="preserve"> </w:t>
      </w:r>
      <w:r w:rsidR="00DD218A">
        <w:rPr>
          <w:rFonts w:ascii="Times New Roman" w:eastAsia="Calibri" w:hAnsi="Times New Roman" w:cs="Times New Roman"/>
          <w:sz w:val="24"/>
        </w:rPr>
        <w:t xml:space="preserve">good work culture but also </w:t>
      </w:r>
      <w:r w:rsidR="00F825D8">
        <w:rPr>
          <w:rFonts w:ascii="Times New Roman" w:eastAsia="Calibri" w:hAnsi="Times New Roman" w:cs="Times New Roman"/>
          <w:sz w:val="24"/>
        </w:rPr>
        <w:t>keep the team on the same page, making us more efficient.</w:t>
      </w:r>
      <w:r w:rsidR="00DD218A">
        <w:rPr>
          <w:rFonts w:ascii="Times New Roman" w:eastAsia="Calibri" w:hAnsi="Times New Roman" w:cs="Times New Roman"/>
          <w:sz w:val="24"/>
        </w:rPr>
        <w:t xml:space="preserve"> </w:t>
      </w:r>
    </w:p>
    <w:p w14:paraId="5360D1E7" w14:textId="2EA7ED4D" w:rsidR="009C6BB3" w:rsidRDefault="00B41F20" w:rsidP="008F4C39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The structure of the agile cycle </w:t>
      </w:r>
      <w:r w:rsidR="000712D9">
        <w:rPr>
          <w:rFonts w:ascii="Times New Roman" w:eastAsia="Calibri" w:hAnsi="Times New Roman" w:cs="Times New Roman"/>
          <w:sz w:val="24"/>
        </w:rPr>
        <w:t>allow</w:t>
      </w:r>
      <w:r w:rsidR="003745CC">
        <w:rPr>
          <w:rFonts w:ascii="Times New Roman" w:eastAsia="Calibri" w:hAnsi="Times New Roman" w:cs="Times New Roman"/>
          <w:sz w:val="24"/>
        </w:rPr>
        <w:t xml:space="preserve">ed us to turn in a deliverable </w:t>
      </w:r>
      <w:r w:rsidR="00BD5138">
        <w:rPr>
          <w:rFonts w:ascii="Times New Roman" w:eastAsia="Calibri" w:hAnsi="Times New Roman" w:cs="Times New Roman"/>
          <w:sz w:val="24"/>
        </w:rPr>
        <w:t>on time even though changes were made late in the sprint. The 2</w:t>
      </w:r>
      <w:r w:rsidR="00BD5138" w:rsidRPr="00BD5138">
        <w:rPr>
          <w:rFonts w:ascii="Times New Roman" w:eastAsia="Calibri" w:hAnsi="Times New Roman" w:cs="Times New Roman"/>
          <w:sz w:val="24"/>
          <w:vertAlign w:val="superscript"/>
        </w:rPr>
        <w:t>nd</w:t>
      </w:r>
      <w:r w:rsidR="00BD5138">
        <w:rPr>
          <w:rFonts w:ascii="Times New Roman" w:eastAsia="Calibri" w:hAnsi="Times New Roman" w:cs="Times New Roman"/>
          <w:sz w:val="24"/>
        </w:rPr>
        <w:t xml:space="preserve"> principle of agile is: “</w:t>
      </w:r>
      <w:r w:rsidR="00BD5138" w:rsidRPr="00BD5138">
        <w:rPr>
          <w:rFonts w:ascii="Times New Roman" w:hAnsi="Times New Roman" w:cs="Times New Roman"/>
          <w:color w:val="000000"/>
          <w:sz w:val="24"/>
        </w:rPr>
        <w:t>Welcome changing</w:t>
      </w:r>
      <w:r w:rsidR="00BD5138">
        <w:rPr>
          <w:rFonts w:ascii="Times New Roman" w:hAnsi="Times New Roman" w:cs="Times New Roman"/>
          <w:color w:val="000000"/>
          <w:sz w:val="24"/>
        </w:rPr>
        <w:t xml:space="preserve"> </w:t>
      </w:r>
      <w:r w:rsidR="00BD5138" w:rsidRPr="00BD5138">
        <w:rPr>
          <w:rFonts w:ascii="Times New Roman" w:hAnsi="Times New Roman" w:cs="Times New Roman"/>
          <w:color w:val="000000"/>
          <w:sz w:val="24"/>
        </w:rPr>
        <w:t>requirements, even late in</w:t>
      </w:r>
      <w:r w:rsidR="00BD5138">
        <w:rPr>
          <w:rFonts w:ascii="Times New Roman" w:hAnsi="Times New Roman" w:cs="Times New Roman"/>
          <w:color w:val="000000"/>
          <w:sz w:val="24"/>
        </w:rPr>
        <w:t xml:space="preserve"> </w:t>
      </w:r>
      <w:r w:rsidR="00BD5138" w:rsidRPr="00BD5138">
        <w:rPr>
          <w:rFonts w:ascii="Times New Roman" w:hAnsi="Times New Roman" w:cs="Times New Roman"/>
          <w:color w:val="000000"/>
          <w:sz w:val="24"/>
        </w:rPr>
        <w:t>development. Agile processes harness change for</w:t>
      </w:r>
      <w:r w:rsidR="00BD5138">
        <w:rPr>
          <w:rFonts w:ascii="Times New Roman" w:hAnsi="Times New Roman" w:cs="Times New Roman"/>
          <w:color w:val="000000"/>
          <w:sz w:val="24"/>
        </w:rPr>
        <w:t xml:space="preserve"> </w:t>
      </w:r>
      <w:r w:rsidR="00BD5138" w:rsidRPr="00BD5138">
        <w:rPr>
          <w:rFonts w:ascii="Times New Roman" w:hAnsi="Times New Roman" w:cs="Times New Roman"/>
          <w:color w:val="000000"/>
          <w:sz w:val="24"/>
        </w:rPr>
        <w:t>the customer's competitive advantage.”</w:t>
      </w:r>
      <w:r w:rsidR="0015464E">
        <w:rPr>
          <w:rFonts w:ascii="Times New Roman" w:hAnsi="Times New Roman" w:cs="Times New Roman"/>
          <w:color w:val="000000"/>
          <w:sz w:val="24"/>
        </w:rPr>
        <w:t xml:space="preserve"> This principle was manifested in us </w:t>
      </w:r>
      <w:r w:rsidR="00772194">
        <w:rPr>
          <w:rFonts w:ascii="Times New Roman" w:hAnsi="Times New Roman" w:cs="Times New Roman"/>
          <w:color w:val="000000"/>
          <w:sz w:val="24"/>
        </w:rPr>
        <w:t xml:space="preserve">quickly </w:t>
      </w:r>
      <w:r w:rsidR="00AE4E20">
        <w:rPr>
          <w:rFonts w:ascii="Times New Roman" w:hAnsi="Times New Roman" w:cs="Times New Roman"/>
          <w:color w:val="000000"/>
          <w:sz w:val="24"/>
        </w:rPr>
        <w:t xml:space="preserve">changing the focus of the application </w:t>
      </w:r>
      <w:r w:rsidR="00B566F6">
        <w:rPr>
          <w:rFonts w:ascii="Times New Roman" w:hAnsi="Times New Roman" w:cs="Times New Roman"/>
          <w:color w:val="000000"/>
          <w:sz w:val="24"/>
        </w:rPr>
        <w:t xml:space="preserve">to a detox </w:t>
      </w:r>
      <w:r w:rsidR="00DE7355">
        <w:rPr>
          <w:rFonts w:ascii="Times New Roman" w:hAnsi="Times New Roman" w:cs="Times New Roman"/>
          <w:color w:val="000000"/>
          <w:sz w:val="24"/>
        </w:rPr>
        <w:t xml:space="preserve">and wellness theme </w:t>
      </w:r>
      <w:r w:rsidR="00AE4E20">
        <w:rPr>
          <w:rFonts w:ascii="Times New Roman" w:hAnsi="Times New Roman" w:cs="Times New Roman"/>
          <w:color w:val="000000"/>
          <w:sz w:val="24"/>
        </w:rPr>
        <w:t xml:space="preserve">late in development, made possible by the </w:t>
      </w:r>
      <w:r w:rsidR="00772194">
        <w:rPr>
          <w:rFonts w:ascii="Times New Roman" w:hAnsi="Times New Roman" w:cs="Times New Roman"/>
          <w:color w:val="000000"/>
          <w:sz w:val="24"/>
        </w:rPr>
        <w:t>iterative</w:t>
      </w:r>
      <w:r w:rsidR="00AE4E20">
        <w:rPr>
          <w:rFonts w:ascii="Times New Roman" w:hAnsi="Times New Roman" w:cs="Times New Roman"/>
          <w:color w:val="000000"/>
          <w:sz w:val="24"/>
        </w:rPr>
        <w:t xml:space="preserve"> </w:t>
      </w:r>
      <w:r w:rsidR="00772194">
        <w:rPr>
          <w:rFonts w:ascii="Times New Roman" w:hAnsi="Times New Roman" w:cs="Times New Roman"/>
          <w:color w:val="000000"/>
          <w:sz w:val="24"/>
        </w:rPr>
        <w:t>agile loop.</w:t>
      </w:r>
    </w:p>
    <w:p w14:paraId="56351159" w14:textId="569A7555" w:rsidR="00A42954" w:rsidRPr="005B1E97" w:rsidRDefault="00A42954" w:rsidP="00A42954">
      <w:pPr>
        <w:pStyle w:val="Heading1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 Scrum</w:t>
      </w:r>
      <w:r w:rsidR="006E3BB1">
        <w:rPr>
          <w:rFonts w:ascii="Times New Roman" w:hAnsi="Times New Roman" w:cs="Times New Roman"/>
          <w:sz w:val="24"/>
        </w:rPr>
        <w:t>-agile</w:t>
      </w:r>
      <w:r>
        <w:rPr>
          <w:rFonts w:ascii="Times New Roman" w:hAnsi="Times New Roman" w:cs="Times New Roman"/>
          <w:sz w:val="24"/>
        </w:rPr>
        <w:t xml:space="preserve"> a Good Fit</w:t>
      </w:r>
      <w:r w:rsidR="00DE7355">
        <w:rPr>
          <w:rFonts w:ascii="Times New Roman" w:hAnsi="Times New Roman" w:cs="Times New Roman"/>
          <w:sz w:val="24"/>
        </w:rPr>
        <w:t xml:space="preserve"> </w:t>
      </w:r>
      <w:r w:rsidR="006E3BB1">
        <w:rPr>
          <w:rFonts w:ascii="Times New Roman" w:hAnsi="Times New Roman" w:cs="Times New Roman"/>
          <w:sz w:val="24"/>
        </w:rPr>
        <w:t>for</w:t>
      </w:r>
      <w:r w:rsidR="00DE7355">
        <w:rPr>
          <w:rFonts w:ascii="Times New Roman" w:hAnsi="Times New Roman" w:cs="Times New Roman"/>
          <w:sz w:val="24"/>
        </w:rPr>
        <w:t xml:space="preserve"> SNHU Travel</w:t>
      </w:r>
      <w:r>
        <w:rPr>
          <w:rFonts w:ascii="Times New Roman" w:hAnsi="Times New Roman" w:cs="Times New Roman"/>
          <w:sz w:val="24"/>
        </w:rPr>
        <w:t>?</w:t>
      </w:r>
    </w:p>
    <w:p w14:paraId="6F481523" w14:textId="2FE8F0DC" w:rsidR="00B5612B" w:rsidRDefault="00A42954" w:rsidP="00B56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Scrum-agile is not a one-size-fits-all and has its pros and cons. It is excellent for allowing flexibility, encouraging communication and transparency, and can lead to faster product delivery. </w:t>
      </w:r>
      <w:r>
        <w:rPr>
          <w:rFonts w:ascii="Times New Roman" w:hAnsi="Times New Roman" w:cs="Times New Roman"/>
          <w:sz w:val="24"/>
        </w:rPr>
        <w:lastRenderedPageBreak/>
        <w:t>However, this approach may also be time-consuming, and it is important to balance Scrum events because if not managed properly, they can consume a lot of valuable time during working hours. In the case of SNHU Travel, Scrum-agile was a good software development strategy because of the nature of the product. When building a website for booking vacations, there are many variables that can change so the added flexibility is crucial here. Also, customer feedback during the development process provides a greater opportunity for success and customer satisfaction. An Agile approach benefited our team for this project.</w:t>
      </w:r>
    </w:p>
    <w:p w14:paraId="143D6ACB" w14:textId="77777777" w:rsidR="00B5612B" w:rsidRDefault="00B5612B" w:rsidP="00BE6345">
      <w:pPr>
        <w:pStyle w:val="Heading1"/>
        <w:rPr>
          <w:rFonts w:ascii="Times New Roman" w:hAnsi="Times New Roman" w:cs="Times New Roman"/>
          <w:sz w:val="24"/>
        </w:rPr>
      </w:pPr>
    </w:p>
    <w:p w14:paraId="33D6623B" w14:textId="77777777" w:rsidR="00B5612B" w:rsidRDefault="00B5612B">
      <w:pPr>
        <w:rPr>
          <w:rFonts w:ascii="Times New Roman" w:eastAsiaTheme="majorEastAsia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1507679" w14:textId="08E27449" w:rsidR="00BE6345" w:rsidRPr="005B1E97" w:rsidRDefault="00BE6345" w:rsidP="00BE6345">
      <w:pPr>
        <w:pStyle w:val="Heading1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Resources</w:t>
      </w:r>
    </w:p>
    <w:p w14:paraId="3D791863" w14:textId="77777777" w:rsidR="00E67817" w:rsidRDefault="00E67817" w:rsidP="00E67817">
      <w:pPr>
        <w:ind w:firstLine="0"/>
        <w:rPr>
          <w:rFonts w:ascii="Times New Roman" w:hAnsi="Times New Roman" w:cs="Times New Roman"/>
          <w:sz w:val="24"/>
        </w:rPr>
      </w:pPr>
    </w:p>
    <w:p w14:paraId="232D9DA0" w14:textId="20462152" w:rsidR="00E67817" w:rsidRDefault="00E67817" w:rsidP="00E67817">
      <w:pPr>
        <w:ind w:firstLine="0"/>
        <w:rPr>
          <w:rFonts w:ascii="Times New Roman" w:hAnsi="Times New Roman" w:cs="Times New Roman"/>
          <w:sz w:val="24"/>
        </w:rPr>
      </w:pPr>
      <w:r w:rsidRPr="00E67817">
        <w:rPr>
          <w:rFonts w:ascii="Times New Roman" w:hAnsi="Times New Roman" w:cs="Times New Roman"/>
          <w:sz w:val="24"/>
        </w:rPr>
        <w:t xml:space="preserve">Manifesto for Agile Software Development. (n.d.). https://agilemanifesto.org/ </w:t>
      </w:r>
    </w:p>
    <w:p w14:paraId="2619FF62" w14:textId="77777777" w:rsidR="00074F50" w:rsidRDefault="00074F50" w:rsidP="00E67817">
      <w:pPr>
        <w:ind w:firstLine="0"/>
        <w:rPr>
          <w:rFonts w:ascii="Times New Roman" w:hAnsi="Times New Roman" w:cs="Times New Roman"/>
          <w:sz w:val="24"/>
        </w:rPr>
      </w:pPr>
    </w:p>
    <w:p w14:paraId="662064F2" w14:textId="650734E8" w:rsidR="00074F50" w:rsidRPr="00074F50" w:rsidRDefault="00074F50" w:rsidP="00074F50">
      <w:pPr>
        <w:ind w:firstLine="0"/>
        <w:rPr>
          <w:rFonts w:ascii="Times New Roman" w:hAnsi="Times New Roman" w:cs="Times New Roman"/>
          <w:sz w:val="24"/>
        </w:rPr>
      </w:pPr>
      <w:r w:rsidRPr="00074F50">
        <w:rPr>
          <w:rFonts w:ascii="Times New Roman" w:hAnsi="Times New Roman" w:cs="Times New Roman"/>
          <w:sz w:val="24"/>
        </w:rPr>
        <w:t>Charles G. Cobb. (2015). The Project Manager’s Guide to Mastering Agile: Principles and Practices for an Adaptive Approach. Wiley.</w:t>
      </w:r>
    </w:p>
    <w:p w14:paraId="483B6AEF" w14:textId="77777777" w:rsidR="00D1696B" w:rsidRPr="00E67817" w:rsidRDefault="00D1696B" w:rsidP="00E67817">
      <w:pPr>
        <w:ind w:firstLine="0"/>
        <w:rPr>
          <w:rFonts w:ascii="Times New Roman" w:hAnsi="Times New Roman" w:cs="Times New Roman"/>
          <w:sz w:val="24"/>
        </w:rPr>
      </w:pPr>
    </w:p>
    <w:p w14:paraId="76020CD4" w14:textId="77777777" w:rsidR="00BE6345" w:rsidRDefault="00BE6345" w:rsidP="005B1E97">
      <w:pPr>
        <w:rPr>
          <w:rFonts w:ascii="Times New Roman" w:hAnsi="Times New Roman" w:cs="Times New Roman"/>
          <w:sz w:val="24"/>
        </w:rPr>
      </w:pPr>
    </w:p>
    <w:p w14:paraId="2FF5F0D4" w14:textId="230BE1FA" w:rsidR="001B1467" w:rsidRPr="00C800AE" w:rsidRDefault="001B1467" w:rsidP="00C800AE">
      <w:pPr>
        <w:ind w:firstLine="0"/>
        <w:rPr>
          <w:rFonts w:ascii="Times New Roman" w:hAnsi="Times New Roman" w:cs="Times New Roman"/>
          <w:sz w:val="24"/>
        </w:rPr>
      </w:pPr>
      <w:r w:rsidRPr="005B1E97">
        <w:rPr>
          <w:rFonts w:ascii="Times New Roman" w:eastAsia="Calibri" w:hAnsi="Times New Roman" w:cs="Times New Roman"/>
          <w:sz w:val="24"/>
        </w:rPr>
        <w:t xml:space="preserve"> </w:t>
      </w:r>
    </w:p>
    <w:sectPr w:rsidR="001B1467" w:rsidRPr="00C800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DA9C" w14:textId="77777777" w:rsidR="00D47573" w:rsidRDefault="00D47573">
      <w:pPr>
        <w:spacing w:line="240" w:lineRule="auto"/>
      </w:pPr>
      <w:r>
        <w:separator/>
      </w:r>
    </w:p>
    <w:p w14:paraId="0E24640C" w14:textId="77777777" w:rsidR="00D47573" w:rsidRDefault="00D47573"/>
  </w:endnote>
  <w:endnote w:type="continuationSeparator" w:id="0">
    <w:p w14:paraId="2C32B916" w14:textId="77777777" w:rsidR="00D47573" w:rsidRDefault="00D47573">
      <w:pPr>
        <w:spacing w:line="240" w:lineRule="auto"/>
      </w:pPr>
      <w:r>
        <w:continuationSeparator/>
      </w:r>
    </w:p>
    <w:p w14:paraId="30F34B3F" w14:textId="77777777" w:rsidR="00D47573" w:rsidRDefault="00D475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8842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CB9B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4CD6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2C84" w14:textId="77777777" w:rsidR="00D47573" w:rsidRDefault="00D47573">
      <w:pPr>
        <w:spacing w:line="240" w:lineRule="auto"/>
      </w:pPr>
      <w:r>
        <w:separator/>
      </w:r>
    </w:p>
    <w:p w14:paraId="11797855" w14:textId="77777777" w:rsidR="00D47573" w:rsidRDefault="00D47573"/>
  </w:footnote>
  <w:footnote w:type="continuationSeparator" w:id="0">
    <w:p w14:paraId="27BE7EEE" w14:textId="77777777" w:rsidR="00D47573" w:rsidRDefault="00D47573">
      <w:pPr>
        <w:spacing w:line="240" w:lineRule="auto"/>
      </w:pPr>
      <w:r>
        <w:continuationSeparator/>
      </w:r>
    </w:p>
    <w:p w14:paraId="52184342" w14:textId="77777777" w:rsidR="00D47573" w:rsidRDefault="00D475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930A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FB5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90F5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15510C"/>
    <w:multiLevelType w:val="hybridMultilevel"/>
    <w:tmpl w:val="DF7C53A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1DCE22CD"/>
    <w:multiLevelType w:val="hybridMultilevel"/>
    <w:tmpl w:val="A040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B962FA"/>
    <w:multiLevelType w:val="hybridMultilevel"/>
    <w:tmpl w:val="B4325A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64E750DC"/>
    <w:multiLevelType w:val="hybridMultilevel"/>
    <w:tmpl w:val="7682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63259869">
    <w:abstractNumId w:val="11"/>
  </w:num>
  <w:num w:numId="13" w16cid:durableId="1268730516">
    <w:abstractNumId w:val="13"/>
  </w:num>
  <w:num w:numId="14" w16cid:durableId="1626349876">
    <w:abstractNumId w:val="10"/>
  </w:num>
  <w:num w:numId="15" w16cid:durableId="18281305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67"/>
    <w:rsid w:val="000156E5"/>
    <w:rsid w:val="000234CB"/>
    <w:rsid w:val="00023AFE"/>
    <w:rsid w:val="00025AAD"/>
    <w:rsid w:val="0003263B"/>
    <w:rsid w:val="00036F51"/>
    <w:rsid w:val="00037BA2"/>
    <w:rsid w:val="0004548A"/>
    <w:rsid w:val="00055558"/>
    <w:rsid w:val="0007035E"/>
    <w:rsid w:val="000712D9"/>
    <w:rsid w:val="0007321F"/>
    <w:rsid w:val="00074F50"/>
    <w:rsid w:val="000828F5"/>
    <w:rsid w:val="00083831"/>
    <w:rsid w:val="000906B5"/>
    <w:rsid w:val="00091A03"/>
    <w:rsid w:val="0009308F"/>
    <w:rsid w:val="00096394"/>
    <w:rsid w:val="000A0322"/>
    <w:rsid w:val="000A3D9B"/>
    <w:rsid w:val="000B2D59"/>
    <w:rsid w:val="000D0FD2"/>
    <w:rsid w:val="000D2C3D"/>
    <w:rsid w:val="000D4642"/>
    <w:rsid w:val="000D539D"/>
    <w:rsid w:val="000E0E2A"/>
    <w:rsid w:val="0010269C"/>
    <w:rsid w:val="00116273"/>
    <w:rsid w:val="00121BA7"/>
    <w:rsid w:val="00124568"/>
    <w:rsid w:val="0015464E"/>
    <w:rsid w:val="00160227"/>
    <w:rsid w:val="001A1378"/>
    <w:rsid w:val="001B1467"/>
    <w:rsid w:val="001D59C5"/>
    <w:rsid w:val="001E7825"/>
    <w:rsid w:val="00201336"/>
    <w:rsid w:val="00204920"/>
    <w:rsid w:val="00260D23"/>
    <w:rsid w:val="002C6E00"/>
    <w:rsid w:val="002C79E6"/>
    <w:rsid w:val="002F3AE9"/>
    <w:rsid w:val="002F6AE8"/>
    <w:rsid w:val="00312940"/>
    <w:rsid w:val="00313597"/>
    <w:rsid w:val="00324C0C"/>
    <w:rsid w:val="00324F08"/>
    <w:rsid w:val="00336C94"/>
    <w:rsid w:val="0034694D"/>
    <w:rsid w:val="00364A7E"/>
    <w:rsid w:val="003673AB"/>
    <w:rsid w:val="003724A6"/>
    <w:rsid w:val="003745CC"/>
    <w:rsid w:val="00375F80"/>
    <w:rsid w:val="003804CC"/>
    <w:rsid w:val="00392CC9"/>
    <w:rsid w:val="003A5A44"/>
    <w:rsid w:val="003A5F39"/>
    <w:rsid w:val="003C423D"/>
    <w:rsid w:val="003C43C2"/>
    <w:rsid w:val="003C68A0"/>
    <w:rsid w:val="003C75FE"/>
    <w:rsid w:val="003F2D44"/>
    <w:rsid w:val="0040083E"/>
    <w:rsid w:val="00401A87"/>
    <w:rsid w:val="00422F11"/>
    <w:rsid w:val="00426E44"/>
    <w:rsid w:val="00434059"/>
    <w:rsid w:val="004541EB"/>
    <w:rsid w:val="00455C50"/>
    <w:rsid w:val="004567CA"/>
    <w:rsid w:val="0046018F"/>
    <w:rsid w:val="00461C84"/>
    <w:rsid w:val="004718D8"/>
    <w:rsid w:val="00472DD7"/>
    <w:rsid w:val="00474830"/>
    <w:rsid w:val="00474C0A"/>
    <w:rsid w:val="00490F6C"/>
    <w:rsid w:val="00491DFA"/>
    <w:rsid w:val="004A1512"/>
    <w:rsid w:val="004C2FC5"/>
    <w:rsid w:val="004C325F"/>
    <w:rsid w:val="004D588F"/>
    <w:rsid w:val="004F69C2"/>
    <w:rsid w:val="004F6D76"/>
    <w:rsid w:val="004F7139"/>
    <w:rsid w:val="005060CA"/>
    <w:rsid w:val="0051220E"/>
    <w:rsid w:val="00515563"/>
    <w:rsid w:val="00516E95"/>
    <w:rsid w:val="005308DE"/>
    <w:rsid w:val="0053647B"/>
    <w:rsid w:val="00542354"/>
    <w:rsid w:val="00543687"/>
    <w:rsid w:val="0055298E"/>
    <w:rsid w:val="00571169"/>
    <w:rsid w:val="005714A4"/>
    <w:rsid w:val="005729C4"/>
    <w:rsid w:val="005B1E97"/>
    <w:rsid w:val="005C199E"/>
    <w:rsid w:val="005E42C3"/>
    <w:rsid w:val="005F3D3E"/>
    <w:rsid w:val="005F6017"/>
    <w:rsid w:val="00604024"/>
    <w:rsid w:val="00610657"/>
    <w:rsid w:val="00664C1A"/>
    <w:rsid w:val="00665EB4"/>
    <w:rsid w:val="00667FDD"/>
    <w:rsid w:val="006757D6"/>
    <w:rsid w:val="006937B2"/>
    <w:rsid w:val="0069471D"/>
    <w:rsid w:val="006966E0"/>
    <w:rsid w:val="006A07CD"/>
    <w:rsid w:val="006A4CD4"/>
    <w:rsid w:val="006B18C5"/>
    <w:rsid w:val="006E3BB1"/>
    <w:rsid w:val="006F396C"/>
    <w:rsid w:val="006F43F2"/>
    <w:rsid w:val="00700671"/>
    <w:rsid w:val="007067C9"/>
    <w:rsid w:val="007143FF"/>
    <w:rsid w:val="00730BD5"/>
    <w:rsid w:val="00742843"/>
    <w:rsid w:val="00746157"/>
    <w:rsid w:val="00746807"/>
    <w:rsid w:val="00747ED9"/>
    <w:rsid w:val="007637B1"/>
    <w:rsid w:val="00772194"/>
    <w:rsid w:val="007741D9"/>
    <w:rsid w:val="00775B0A"/>
    <w:rsid w:val="00781458"/>
    <w:rsid w:val="0078280C"/>
    <w:rsid w:val="007B061D"/>
    <w:rsid w:val="007D2595"/>
    <w:rsid w:val="007D3DFA"/>
    <w:rsid w:val="007D53B9"/>
    <w:rsid w:val="007D5418"/>
    <w:rsid w:val="007E0BBE"/>
    <w:rsid w:val="007E415A"/>
    <w:rsid w:val="007E71E7"/>
    <w:rsid w:val="007F0D9E"/>
    <w:rsid w:val="007F148D"/>
    <w:rsid w:val="008264E1"/>
    <w:rsid w:val="00830BDB"/>
    <w:rsid w:val="00831BB7"/>
    <w:rsid w:val="00835F5A"/>
    <w:rsid w:val="008611B9"/>
    <w:rsid w:val="0087279A"/>
    <w:rsid w:val="0087407D"/>
    <w:rsid w:val="00891B40"/>
    <w:rsid w:val="008A180B"/>
    <w:rsid w:val="008A23A4"/>
    <w:rsid w:val="008B40DE"/>
    <w:rsid w:val="008E2413"/>
    <w:rsid w:val="008E50D8"/>
    <w:rsid w:val="008F1D34"/>
    <w:rsid w:val="008F4C39"/>
    <w:rsid w:val="008F7209"/>
    <w:rsid w:val="008F7C01"/>
    <w:rsid w:val="0090569D"/>
    <w:rsid w:val="0092025E"/>
    <w:rsid w:val="00930F99"/>
    <w:rsid w:val="00946734"/>
    <w:rsid w:val="0095508C"/>
    <w:rsid w:val="0097381A"/>
    <w:rsid w:val="00974685"/>
    <w:rsid w:val="009803A0"/>
    <w:rsid w:val="00986313"/>
    <w:rsid w:val="0099324C"/>
    <w:rsid w:val="00996BA2"/>
    <w:rsid w:val="009A649C"/>
    <w:rsid w:val="009C6BB3"/>
    <w:rsid w:val="009D4670"/>
    <w:rsid w:val="009E77BF"/>
    <w:rsid w:val="00A042C4"/>
    <w:rsid w:val="00A0600A"/>
    <w:rsid w:val="00A079E5"/>
    <w:rsid w:val="00A11586"/>
    <w:rsid w:val="00A17174"/>
    <w:rsid w:val="00A30A96"/>
    <w:rsid w:val="00A417C1"/>
    <w:rsid w:val="00A42954"/>
    <w:rsid w:val="00A62035"/>
    <w:rsid w:val="00A81036"/>
    <w:rsid w:val="00A83A7F"/>
    <w:rsid w:val="00AA4729"/>
    <w:rsid w:val="00AC18B6"/>
    <w:rsid w:val="00AE22F6"/>
    <w:rsid w:val="00AE4E20"/>
    <w:rsid w:val="00AE6AFE"/>
    <w:rsid w:val="00AF1A60"/>
    <w:rsid w:val="00AF4327"/>
    <w:rsid w:val="00B034BD"/>
    <w:rsid w:val="00B14CC6"/>
    <w:rsid w:val="00B327CC"/>
    <w:rsid w:val="00B33D28"/>
    <w:rsid w:val="00B340B2"/>
    <w:rsid w:val="00B34F06"/>
    <w:rsid w:val="00B36CA8"/>
    <w:rsid w:val="00B41F20"/>
    <w:rsid w:val="00B5612B"/>
    <w:rsid w:val="00B566F6"/>
    <w:rsid w:val="00B654A5"/>
    <w:rsid w:val="00B7060F"/>
    <w:rsid w:val="00B863FB"/>
    <w:rsid w:val="00B86440"/>
    <w:rsid w:val="00B95B98"/>
    <w:rsid w:val="00BA2586"/>
    <w:rsid w:val="00BB2D6F"/>
    <w:rsid w:val="00BC0DA6"/>
    <w:rsid w:val="00BD2BDC"/>
    <w:rsid w:val="00BD5138"/>
    <w:rsid w:val="00BD5DEE"/>
    <w:rsid w:val="00BE060A"/>
    <w:rsid w:val="00BE6345"/>
    <w:rsid w:val="00BF4AB8"/>
    <w:rsid w:val="00C00F8F"/>
    <w:rsid w:val="00C0206E"/>
    <w:rsid w:val="00C03068"/>
    <w:rsid w:val="00C33E8C"/>
    <w:rsid w:val="00C476DF"/>
    <w:rsid w:val="00C7381E"/>
    <w:rsid w:val="00C800AE"/>
    <w:rsid w:val="00CB5DB4"/>
    <w:rsid w:val="00CF5060"/>
    <w:rsid w:val="00D1696B"/>
    <w:rsid w:val="00D16B81"/>
    <w:rsid w:val="00D41200"/>
    <w:rsid w:val="00D47573"/>
    <w:rsid w:val="00D47D89"/>
    <w:rsid w:val="00D620FD"/>
    <w:rsid w:val="00D7513D"/>
    <w:rsid w:val="00D8078C"/>
    <w:rsid w:val="00D824C6"/>
    <w:rsid w:val="00D83745"/>
    <w:rsid w:val="00D91044"/>
    <w:rsid w:val="00DB63CD"/>
    <w:rsid w:val="00DC1149"/>
    <w:rsid w:val="00DC756F"/>
    <w:rsid w:val="00DC7D15"/>
    <w:rsid w:val="00DD218A"/>
    <w:rsid w:val="00DE7355"/>
    <w:rsid w:val="00DE7FC0"/>
    <w:rsid w:val="00E01BB9"/>
    <w:rsid w:val="00E1009F"/>
    <w:rsid w:val="00E2462C"/>
    <w:rsid w:val="00E3750D"/>
    <w:rsid w:val="00E5341B"/>
    <w:rsid w:val="00E61A50"/>
    <w:rsid w:val="00E67454"/>
    <w:rsid w:val="00E67817"/>
    <w:rsid w:val="00E72B3A"/>
    <w:rsid w:val="00E734D9"/>
    <w:rsid w:val="00E84AC0"/>
    <w:rsid w:val="00EA6D46"/>
    <w:rsid w:val="00EB4B76"/>
    <w:rsid w:val="00ED547B"/>
    <w:rsid w:val="00ED59D7"/>
    <w:rsid w:val="00ED7A0B"/>
    <w:rsid w:val="00EE1921"/>
    <w:rsid w:val="00EE39E4"/>
    <w:rsid w:val="00EF55C5"/>
    <w:rsid w:val="00F004F3"/>
    <w:rsid w:val="00F0466C"/>
    <w:rsid w:val="00F2004F"/>
    <w:rsid w:val="00F339B9"/>
    <w:rsid w:val="00F56CAB"/>
    <w:rsid w:val="00F6242A"/>
    <w:rsid w:val="00F65F1C"/>
    <w:rsid w:val="00F76EAD"/>
    <w:rsid w:val="00F825D8"/>
    <w:rsid w:val="00F87073"/>
    <w:rsid w:val="00F91366"/>
    <w:rsid w:val="00FB54C8"/>
    <w:rsid w:val="00FC43C9"/>
    <w:rsid w:val="00FC7AD6"/>
    <w:rsid w:val="00FD0666"/>
    <w:rsid w:val="00FE420F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4216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cw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0</TotalTime>
  <Pages>6</Pages>
  <Words>954</Words>
  <Characters>5084</Characters>
  <Application>Microsoft Office Word</Application>
  <DocSecurity>0</DocSecurity>
  <Lines>107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2023-10-11T18:53:00Z</dcterms:created>
  <dcterms:modified xsi:type="dcterms:W3CDTF">2023-10-16T04:45:00Z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66cd28f3-7f9e-478f-8d5f-57e3223dfc2f</vt:lpwstr>
  </property>
</Properties>
</file>